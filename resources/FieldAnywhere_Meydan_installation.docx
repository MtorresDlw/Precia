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162" w:rsidRDefault="00DF7162" w:rsidP="00CF3725"/>
    <w:p w:rsidR="00CF3725" w:rsidRDefault="009E51F3" w:rsidP="00810109">
      <w:r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6ECA1F" wp14:editId="104CC2D5">
                <wp:simplePos x="0" y="0"/>
                <wp:positionH relativeFrom="column">
                  <wp:posOffset>4488180</wp:posOffset>
                </wp:positionH>
                <wp:positionV relativeFrom="paragraph">
                  <wp:posOffset>2660650</wp:posOffset>
                </wp:positionV>
                <wp:extent cx="1657350" cy="1546860"/>
                <wp:effectExtent l="0" t="0" r="19050" b="15240"/>
                <wp:wrapNone/>
                <wp:docPr id="33" name="Rounded 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350" cy="1546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  <a:extLst/>
                      </wps:spPr>
                      <wps:txbx>
                        <w:txbxContent>
                          <w:p w:rsidR="005A472D" w:rsidRPr="00FA0D4D" w:rsidRDefault="009E51F3" w:rsidP="00FA0D4D">
                            <w:pPr>
                              <w:shd w:val="clear" w:color="auto" w:fill="E47823" w:themeFill="accent1"/>
                              <w:spacing w:before="120"/>
                              <w:jc w:val="center"/>
                              <w:rPr>
                                <w:b/>
                                <w:color w:val="FFFFFF" w:themeColor="background1"/>
                                <w:sz w:val="15"/>
                                <w:szCs w:val="15"/>
                                <w:lang w:val="nl-BE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15"/>
                                <w:szCs w:val="15"/>
                                <w:lang w:val="nl-BE" w:eastAsia="nl-BE"/>
                              </w:rPr>
                              <w:drawing>
                                <wp:inline distT="0" distB="0" distL="0" distR="0">
                                  <wp:extent cx="1203960" cy="1203960"/>
                                  <wp:effectExtent l="0" t="0" r="0" b="0"/>
                                  <wp:docPr id="2" name="Picture 2" descr="C:\Users\vantorrer\AppData\Local\Microsoft\Windows\INetCache\Content.Word\drawable-hdpi-ico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vantorrer\AppData\Local\Microsoft\Windows\INetCache\Content.Word\drawable-hdpi-ico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4463" cy="12044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6ECA1F" id="Rounded Rectangle 33" o:spid="_x0000_s1026" style="position:absolute;margin-left:353.4pt;margin-top:209.5pt;width:130.5pt;height:121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" fillcolor="#e47823 [3204]" strokecolor="#e47823 [3204]">
                <v:textbox inset="0,0,0,0">
                  <w:txbxContent>
                    <w:p w:rsidR="005A472D" w:rsidRPr="00FA0D4D" w:rsidRDefault="009E51F3" w:rsidP="00FA0D4D">
                      <w:pPr>
                        <w:shd w:val="clear" w:color="auto" w:fill="E47823" w:themeFill="accent1"/>
                        <w:spacing w:before="120"/>
                        <w:jc w:val="center"/>
                        <w:rPr>
                          <w:b/>
                          <w:color w:val="FFFFFF" w:themeColor="background1"/>
                          <w:sz w:val="15"/>
                          <w:szCs w:val="15"/>
                          <w:lang w:val="nl-BE"/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15"/>
                          <w:szCs w:val="15"/>
                          <w:lang w:val="nl-BE" w:eastAsia="nl-BE"/>
                        </w:rPr>
                        <w:drawing>
                          <wp:inline distT="0" distB="0" distL="0" distR="0">
                            <wp:extent cx="1203960" cy="1203960"/>
                            <wp:effectExtent l="0" t="0" r="0" b="0"/>
                            <wp:docPr id="2" name="Picture 2" descr="C:\Users\vantorrer\AppData\Local\Microsoft\Windows\INetCache\Content.Word\drawable-hdpi-ico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vantorrer\AppData\Local\Microsoft\Windows\INetCache\Content.Word\drawable-hdpi-ico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4463" cy="12044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0A0598">
        <w:rPr>
          <w:noProof/>
          <w:lang w:val="nl-BE" w:eastAsia="nl-BE"/>
        </w:rPr>
        <w:drawing>
          <wp:anchor distT="0" distB="0" distL="114300" distR="114300" simplePos="0" relativeHeight="251662848" behindDoc="0" locked="0" layoutInCell="1" allowOverlap="1" wp14:anchorId="09746B0F" wp14:editId="523BE063">
            <wp:simplePos x="0" y="0"/>
            <wp:positionH relativeFrom="column">
              <wp:posOffset>-9526</wp:posOffset>
            </wp:positionH>
            <wp:positionV relativeFrom="paragraph">
              <wp:posOffset>6499224</wp:posOffset>
            </wp:positionV>
            <wp:extent cx="1132205" cy="652683"/>
            <wp:effectExtent l="0" t="0" r="0" b="0"/>
            <wp:wrapNone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0" cy="658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598">
        <w:rPr>
          <w:noProof/>
          <w:lang w:val="nl-BE" w:eastAsia="nl-BE"/>
        </w:rPr>
        <w:drawing>
          <wp:anchor distT="0" distB="0" distL="114300" distR="114300" simplePos="0" relativeHeight="251655680" behindDoc="0" locked="0" layoutInCell="1" allowOverlap="1" wp14:anchorId="5E1C09CF" wp14:editId="74B12DDA">
            <wp:simplePos x="0" y="0"/>
            <wp:positionH relativeFrom="column">
              <wp:posOffset>-9525</wp:posOffset>
            </wp:positionH>
            <wp:positionV relativeFrom="paragraph">
              <wp:posOffset>5137149</wp:posOffset>
            </wp:positionV>
            <wp:extent cx="1132546" cy="619125"/>
            <wp:effectExtent l="0" t="0" r="0" b="0"/>
            <wp:wrapNone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056" cy="619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6E7">
        <w:rPr>
          <w:noProof/>
          <w:lang w:val="nl-BE" w:eastAsia="nl-BE"/>
        </w:rPr>
        <w:drawing>
          <wp:anchor distT="0" distB="0" distL="114300" distR="114300" simplePos="0" relativeHeight="251661824" behindDoc="0" locked="0" layoutInCell="1" allowOverlap="1" wp14:anchorId="4C38F45D" wp14:editId="40036A7A">
            <wp:simplePos x="0" y="0"/>
            <wp:positionH relativeFrom="column">
              <wp:posOffset>0</wp:posOffset>
            </wp:positionH>
            <wp:positionV relativeFrom="paragraph">
              <wp:posOffset>5965824</wp:posOffset>
            </wp:positionV>
            <wp:extent cx="1375630" cy="333375"/>
            <wp:effectExtent l="0" t="0" r="0" b="0"/>
            <wp:wrapNone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186" cy="335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7D3A"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E18AA3A" wp14:editId="73476017">
                <wp:simplePos x="0" y="0"/>
                <wp:positionH relativeFrom="column">
                  <wp:posOffset>-138430</wp:posOffset>
                </wp:positionH>
                <wp:positionV relativeFrom="paragraph">
                  <wp:posOffset>3014676</wp:posOffset>
                </wp:positionV>
                <wp:extent cx="1889125" cy="527685"/>
                <wp:effectExtent l="0" t="0" r="0" b="571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527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6D56" w:rsidRPr="00CB372E" w:rsidRDefault="00CB372E" w:rsidP="006458AF">
                            <w:pPr>
                              <w:pStyle w:val="DateandVersion"/>
                            </w:pPr>
                            <w:r>
                              <w:t>Dat</w:t>
                            </w:r>
                            <w:r w:rsidR="00554E3A">
                              <w:t>um</w:t>
                            </w:r>
                            <w:r>
                              <w:t>: [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"d MMMM yyyy" </w:instrText>
                            </w:r>
                            <w:r>
                              <w:fldChar w:fldCharType="separate"/>
                            </w:r>
                            <w:r w:rsidR="009E51F3">
                              <w:rPr>
                                <w:noProof/>
                              </w:rPr>
                              <w:t>2 October 2015</w:t>
                            </w:r>
                            <w:r>
                              <w:fldChar w:fldCharType="end"/>
                            </w:r>
                            <w:r w:rsidR="00D06D56" w:rsidRPr="00CB372E">
                              <w:t>]</w:t>
                            </w:r>
                          </w:p>
                          <w:p w:rsidR="00D06D56" w:rsidRPr="00CB372E" w:rsidRDefault="00D06D56" w:rsidP="006458AF">
                            <w:pPr>
                              <w:pStyle w:val="DateandVersion"/>
                            </w:pPr>
                            <w:proofErr w:type="spellStart"/>
                            <w:r w:rsidRPr="00CB372E">
                              <w:t>Versi</w:t>
                            </w:r>
                            <w:r w:rsidR="00554E3A">
                              <w:t>e</w:t>
                            </w:r>
                            <w:proofErr w:type="spellEnd"/>
                            <w:r w:rsidRPr="00CB372E">
                              <w:t>: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18AA3A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7" type="#_x0000_t202" style="position:absolute;margin-left:-10.9pt;margin-top:237.4pt;width:148.75pt;height:41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dD+uAIAAMI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" filled="f" stroked="f">
                <v:textbox>
                  <w:txbxContent>
                    <w:p w:rsidR="00D06D56" w:rsidRPr="00CB372E" w:rsidRDefault="00CB372E" w:rsidP="006458AF">
                      <w:pPr>
                        <w:pStyle w:val="DateandVersion"/>
                      </w:pPr>
                      <w:r>
                        <w:t>Dat</w:t>
                      </w:r>
                      <w:r w:rsidR="00554E3A">
                        <w:t>um</w:t>
                      </w:r>
                      <w:r>
                        <w:t>: [</w:t>
                      </w:r>
                      <w:r>
                        <w:fldChar w:fldCharType="begin"/>
                      </w:r>
                      <w:r>
                        <w:instrText xml:space="preserve"> DATE \@ "d MMMM yyyy" </w:instrText>
                      </w:r>
                      <w:r>
                        <w:fldChar w:fldCharType="separate"/>
                      </w:r>
                      <w:r w:rsidR="009E51F3">
                        <w:rPr>
                          <w:noProof/>
                        </w:rPr>
                        <w:t>2 October 2015</w:t>
                      </w:r>
                      <w:r>
                        <w:fldChar w:fldCharType="end"/>
                      </w:r>
                      <w:r w:rsidR="00D06D56" w:rsidRPr="00CB372E">
                        <w:t>]</w:t>
                      </w:r>
                    </w:p>
                    <w:p w:rsidR="00D06D56" w:rsidRPr="00CB372E" w:rsidRDefault="00D06D56" w:rsidP="006458AF">
                      <w:pPr>
                        <w:pStyle w:val="DateandVersion"/>
                      </w:pPr>
                      <w:proofErr w:type="spellStart"/>
                      <w:r w:rsidRPr="00CB372E">
                        <w:t>Versi</w:t>
                      </w:r>
                      <w:r w:rsidR="00554E3A">
                        <w:t>e</w:t>
                      </w:r>
                      <w:proofErr w:type="spellEnd"/>
                      <w:r w:rsidRPr="00CB372E">
                        <w:t>: 1.0</w:t>
                      </w:r>
                    </w:p>
                  </w:txbxContent>
                </v:textbox>
              </v:shape>
            </w:pict>
          </mc:Fallback>
        </mc:AlternateContent>
      </w:r>
      <w:r w:rsidR="00DD7D3A"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43E3736" wp14:editId="31D8D8FA">
                <wp:simplePos x="0" y="0"/>
                <wp:positionH relativeFrom="column">
                  <wp:posOffset>-138430</wp:posOffset>
                </wp:positionH>
                <wp:positionV relativeFrom="paragraph">
                  <wp:posOffset>2547951</wp:posOffset>
                </wp:positionV>
                <wp:extent cx="4233545" cy="661670"/>
                <wp:effectExtent l="0" t="0" r="0" b="5080"/>
                <wp:wrapNone/>
                <wp:docPr id="1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3545" cy="661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6D56" w:rsidRPr="00D71E7B" w:rsidRDefault="009E51F3" w:rsidP="00D71E7B">
                            <w:pPr>
                              <w:pStyle w:val="Titlesubtitle"/>
                              <w:rPr>
                                <w:b/>
                              </w:rPr>
                            </w:pPr>
                            <w:r>
                              <w:t>Installation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E3736" id="Text Box 19" o:spid="_x0000_s1028" type="#_x0000_t202" style="position:absolute;margin-left:-10.9pt;margin-top:200.65pt;width:333.35pt;height:52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" filled="f" stroked="f">
                <v:textbox>
                  <w:txbxContent>
                    <w:p w:rsidR="00D06D56" w:rsidRPr="00D71E7B" w:rsidRDefault="009E51F3" w:rsidP="00D71E7B">
                      <w:pPr>
                        <w:pStyle w:val="Titlesubtitle"/>
                        <w:rPr>
                          <w:b/>
                        </w:rPr>
                      </w:pPr>
                      <w:r>
                        <w:t>Installation</w:t>
                      </w:r>
                    </w:p>
                  </w:txbxContent>
                </v:textbox>
              </v:shape>
            </w:pict>
          </mc:Fallback>
        </mc:AlternateContent>
      </w:r>
      <w:r w:rsidR="00DD7D3A"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708B7CC" wp14:editId="54800A2A">
                <wp:simplePos x="0" y="0"/>
                <wp:positionH relativeFrom="column">
                  <wp:posOffset>-138430</wp:posOffset>
                </wp:positionH>
                <wp:positionV relativeFrom="paragraph">
                  <wp:posOffset>1194131</wp:posOffset>
                </wp:positionV>
                <wp:extent cx="4233545" cy="1220470"/>
                <wp:effectExtent l="0" t="0" r="0" b="0"/>
                <wp:wrapNone/>
                <wp:docPr id="1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3545" cy="1220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6D56" w:rsidRPr="008E746D" w:rsidRDefault="009E51F3" w:rsidP="00D71E7B">
                            <w:pPr>
                              <w:pStyle w:val="Titlemaintitle"/>
                            </w:pPr>
                            <w:proofErr w:type="spellStart"/>
                            <w:r>
                              <w:t>FieldAnywhere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8B7CC" id="Text Box 7" o:spid="_x0000_s1029" type="#_x0000_t202" style="position:absolute;margin-left:-10.9pt;margin-top:94.05pt;width:333.35pt;height:96.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" filled="f" stroked="f">
                <v:textbox>
                  <w:txbxContent>
                    <w:p w:rsidR="00D06D56" w:rsidRPr="008E746D" w:rsidRDefault="009E51F3" w:rsidP="00D71E7B">
                      <w:pPr>
                        <w:pStyle w:val="Titlemaintitle"/>
                      </w:pPr>
                      <w:proofErr w:type="spellStart"/>
                      <w:r>
                        <w:t>FieldAnywhere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70649">
        <w:br w:type="page"/>
      </w:r>
    </w:p>
    <w:p w:rsidR="00CF3725" w:rsidRPr="001526A2" w:rsidRDefault="00B20968" w:rsidP="001526A2">
      <w:pPr>
        <w:pStyle w:val="Heading"/>
      </w:pPr>
      <w:proofErr w:type="spellStart"/>
      <w:r>
        <w:lastRenderedPageBreak/>
        <w:t>Inhoudstafel</w:t>
      </w:r>
      <w:proofErr w:type="spellEnd"/>
    </w:p>
    <w:p w:rsidR="00CF3725" w:rsidRDefault="00CF3725" w:rsidP="00CF3725"/>
    <w:bookmarkStart w:id="0" w:name="_GoBack"/>
    <w:bookmarkEnd w:id="0"/>
    <w:p w:rsidR="00CC2C55" w:rsidRDefault="007059F9">
      <w:pPr>
        <w:pStyle w:val="TOC1"/>
        <w:rPr>
          <w:rFonts w:asciiTheme="minorHAnsi" w:eastAsiaTheme="minorEastAsia" w:hAnsiTheme="minorHAnsi" w:cstheme="minorBidi"/>
          <w:b w:val="0"/>
          <w:color w:val="auto"/>
          <w:lang w:val="nl-BE" w:eastAsia="nl-BE"/>
        </w:rPr>
      </w:pPr>
      <w:r w:rsidRPr="00D922C1">
        <w:rPr>
          <w:color w:val="808080"/>
          <w:sz w:val="21"/>
          <w:szCs w:val="21"/>
        </w:rPr>
        <w:fldChar w:fldCharType="begin"/>
      </w:r>
      <w:r w:rsidR="00CF3725" w:rsidRPr="00D922C1">
        <w:rPr>
          <w:color w:val="808080"/>
          <w:sz w:val="21"/>
          <w:szCs w:val="21"/>
        </w:rPr>
        <w:instrText xml:space="preserve"> TOC \o "1-3" \h \z \u </w:instrText>
      </w:r>
      <w:r w:rsidRPr="00D922C1">
        <w:rPr>
          <w:color w:val="808080"/>
          <w:sz w:val="21"/>
          <w:szCs w:val="21"/>
        </w:rPr>
        <w:fldChar w:fldCharType="separate"/>
      </w:r>
      <w:hyperlink w:anchor="_Toc431560659" w:history="1">
        <w:r w:rsidR="00CC2C55" w:rsidRPr="00AE6756">
          <w:rPr>
            <w:rStyle w:val="Hyperlink"/>
            <w:lang w:val="nl-BE"/>
          </w:rPr>
          <w:t>1</w:t>
        </w:r>
        <w:r w:rsidR="00CC2C55">
          <w:rPr>
            <w:rFonts w:asciiTheme="minorHAnsi" w:eastAsiaTheme="minorEastAsia" w:hAnsiTheme="minorHAnsi" w:cstheme="minorBidi"/>
            <w:b w:val="0"/>
            <w:color w:val="auto"/>
            <w:lang w:val="nl-BE" w:eastAsia="nl-BE"/>
          </w:rPr>
          <w:tab/>
        </w:r>
        <w:r w:rsidR="00CC2C55" w:rsidRPr="00AE6756">
          <w:rPr>
            <w:rStyle w:val="Hyperlink"/>
            <w:lang w:val="nl-BE"/>
          </w:rPr>
          <w:t>Prerequisites</w:t>
        </w:r>
        <w:r w:rsidR="00CC2C55">
          <w:rPr>
            <w:webHidden/>
          </w:rPr>
          <w:tab/>
        </w:r>
        <w:r w:rsidR="00CC2C55">
          <w:rPr>
            <w:webHidden/>
          </w:rPr>
          <w:fldChar w:fldCharType="begin"/>
        </w:r>
        <w:r w:rsidR="00CC2C55">
          <w:rPr>
            <w:webHidden/>
          </w:rPr>
          <w:instrText xml:space="preserve"> PAGEREF _Toc431560659 \h </w:instrText>
        </w:r>
        <w:r w:rsidR="00CC2C55">
          <w:rPr>
            <w:webHidden/>
          </w:rPr>
        </w:r>
        <w:r w:rsidR="00CC2C55">
          <w:rPr>
            <w:webHidden/>
          </w:rPr>
          <w:fldChar w:fldCharType="separate"/>
        </w:r>
        <w:r w:rsidR="00CC2C55">
          <w:rPr>
            <w:webHidden/>
          </w:rPr>
          <w:t>4</w:t>
        </w:r>
        <w:r w:rsidR="00CC2C55">
          <w:rPr>
            <w:webHidden/>
          </w:rPr>
          <w:fldChar w:fldCharType="end"/>
        </w:r>
      </w:hyperlink>
    </w:p>
    <w:p w:rsidR="00CC2C55" w:rsidRDefault="00CC2C55">
      <w:pPr>
        <w:pStyle w:val="TOC1"/>
        <w:rPr>
          <w:rFonts w:asciiTheme="minorHAnsi" w:eastAsiaTheme="minorEastAsia" w:hAnsiTheme="minorHAnsi" w:cstheme="minorBidi"/>
          <w:b w:val="0"/>
          <w:color w:val="auto"/>
          <w:lang w:val="nl-BE" w:eastAsia="nl-BE"/>
        </w:rPr>
      </w:pPr>
      <w:hyperlink w:anchor="_Toc431560660" w:history="1">
        <w:r w:rsidRPr="00AE6756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color w:val="auto"/>
            <w:lang w:val="nl-BE" w:eastAsia="nl-BE"/>
          </w:rPr>
          <w:tab/>
        </w:r>
        <w:r w:rsidRPr="00AE6756">
          <w:rPr>
            <w:rStyle w:val="Hyperlink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_Toc431560660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D2DFB" w:rsidRDefault="007059F9" w:rsidP="00FD0DD6">
      <w:r w:rsidRPr="00D922C1">
        <w:fldChar w:fldCharType="end"/>
      </w:r>
    </w:p>
    <w:p w:rsidR="008D2DFB" w:rsidRPr="008D2DFB" w:rsidRDefault="008D2DFB" w:rsidP="00FA0D4D">
      <w:pPr>
        <w:pStyle w:val="ListBullet-BodyText"/>
        <w:numPr>
          <w:ilvl w:val="0"/>
          <w:numId w:val="0"/>
        </w:numPr>
        <w:ind w:left="1440"/>
      </w:pPr>
    </w:p>
    <w:p w:rsidR="002B74E3" w:rsidRDefault="002B74E3">
      <w:bookmarkStart w:id="1" w:name="_Toc111530261"/>
      <w:r>
        <w:br w:type="page"/>
      </w:r>
    </w:p>
    <w:p w:rsidR="009B0A57" w:rsidRPr="00680DF4" w:rsidRDefault="009B0A57" w:rsidP="009B0A57"/>
    <w:tbl>
      <w:tblPr>
        <w:tblW w:w="91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1951"/>
        <w:gridCol w:w="3260"/>
        <w:gridCol w:w="2127"/>
        <w:gridCol w:w="1842"/>
      </w:tblGrid>
      <w:tr w:rsidR="008351CD" w:rsidRPr="008351CD" w:rsidTr="00FD6E37">
        <w:trPr>
          <w:trHeight w:hRule="exact" w:val="480"/>
        </w:trPr>
        <w:tc>
          <w:tcPr>
            <w:tcW w:w="918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9B0A57" w:rsidRPr="008351CD" w:rsidRDefault="00B20968" w:rsidP="00821B13">
            <w:pPr>
              <w:spacing w:before="120"/>
              <w:jc w:val="both"/>
              <w:rPr>
                <w:color w:val="808080"/>
                <w:szCs w:val="24"/>
              </w:rPr>
            </w:pPr>
            <w:proofErr w:type="spellStart"/>
            <w:r>
              <w:rPr>
                <w:b/>
                <w:color w:val="808080"/>
                <w:szCs w:val="24"/>
              </w:rPr>
              <w:t>Goedkeuring</w:t>
            </w:r>
            <w:proofErr w:type="spellEnd"/>
            <w:r>
              <w:rPr>
                <w:b/>
                <w:color w:val="808080"/>
                <w:szCs w:val="24"/>
              </w:rPr>
              <w:t xml:space="preserve"> </w:t>
            </w:r>
            <w:proofErr w:type="spellStart"/>
            <w:r>
              <w:rPr>
                <w:b/>
                <w:color w:val="808080"/>
                <w:szCs w:val="24"/>
              </w:rPr>
              <w:t>voor</w:t>
            </w:r>
            <w:proofErr w:type="spellEnd"/>
            <w:r>
              <w:rPr>
                <w:b/>
                <w:color w:val="808080"/>
                <w:szCs w:val="24"/>
              </w:rPr>
              <w:t xml:space="preserve"> </w:t>
            </w:r>
            <w:proofErr w:type="spellStart"/>
            <w:r>
              <w:rPr>
                <w:b/>
                <w:color w:val="808080"/>
                <w:szCs w:val="24"/>
              </w:rPr>
              <w:t>gebruik</w:t>
            </w:r>
            <w:proofErr w:type="spellEnd"/>
          </w:p>
        </w:tc>
      </w:tr>
      <w:tr w:rsidR="008351CD" w:rsidRPr="008351CD" w:rsidTr="00B20968"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9B0A57" w:rsidRPr="008351CD" w:rsidRDefault="009B0A57" w:rsidP="00821B1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b/>
                <w:color w:val="808080"/>
                <w:spacing w:val="-3"/>
                <w:szCs w:val="24"/>
              </w:rPr>
            </w:pPr>
            <w:r w:rsidRPr="008351CD">
              <w:rPr>
                <w:b/>
                <w:color w:val="808080"/>
                <w:spacing w:val="-3"/>
                <w:szCs w:val="24"/>
              </w:rPr>
              <w:t>Delaware Consulting</w:t>
            </w:r>
          </w:p>
        </w:tc>
        <w:tc>
          <w:tcPr>
            <w:tcW w:w="3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9B0A57" w:rsidRPr="008351CD" w:rsidRDefault="00B20968" w:rsidP="00821B1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b/>
                <w:color w:val="808080"/>
                <w:spacing w:val="-3"/>
                <w:szCs w:val="24"/>
              </w:rPr>
            </w:pPr>
            <w:proofErr w:type="spellStart"/>
            <w:r>
              <w:rPr>
                <w:b/>
                <w:color w:val="808080"/>
                <w:spacing w:val="-3"/>
                <w:szCs w:val="24"/>
              </w:rPr>
              <w:t>Naam</w:t>
            </w:r>
            <w:proofErr w:type="spellEnd"/>
          </w:p>
        </w:tc>
        <w:tc>
          <w:tcPr>
            <w:tcW w:w="2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9B0A57" w:rsidRPr="008351CD" w:rsidRDefault="00B20968" w:rsidP="00821B1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b/>
                <w:color w:val="808080"/>
                <w:spacing w:val="-3"/>
                <w:szCs w:val="24"/>
              </w:rPr>
            </w:pPr>
            <w:proofErr w:type="spellStart"/>
            <w:r>
              <w:rPr>
                <w:b/>
                <w:color w:val="808080"/>
                <w:spacing w:val="-3"/>
                <w:szCs w:val="24"/>
              </w:rPr>
              <w:t>Handtekening</w:t>
            </w:r>
            <w:proofErr w:type="spellEnd"/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9B0A57" w:rsidRPr="008351CD" w:rsidRDefault="00B20968" w:rsidP="00821B1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b/>
                <w:color w:val="808080"/>
                <w:spacing w:val="-3"/>
                <w:szCs w:val="24"/>
              </w:rPr>
            </w:pPr>
            <w:r>
              <w:rPr>
                <w:b/>
                <w:color w:val="808080"/>
                <w:spacing w:val="-3"/>
                <w:szCs w:val="24"/>
              </w:rPr>
              <w:t>Datum</w:t>
            </w:r>
          </w:p>
        </w:tc>
      </w:tr>
      <w:tr w:rsidR="008351CD" w:rsidRPr="008351CD" w:rsidTr="00B20968"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9B0A57" w:rsidRPr="008351CD" w:rsidRDefault="00B20968" w:rsidP="00821B1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b/>
                <w:color w:val="808080"/>
                <w:spacing w:val="-3"/>
                <w:szCs w:val="24"/>
              </w:rPr>
            </w:pPr>
            <w:proofErr w:type="spellStart"/>
            <w:r>
              <w:rPr>
                <w:b/>
                <w:color w:val="808080"/>
                <w:spacing w:val="-3"/>
                <w:szCs w:val="24"/>
              </w:rPr>
              <w:t>Opgesteld</w:t>
            </w:r>
            <w:proofErr w:type="spellEnd"/>
            <w:r>
              <w:rPr>
                <w:b/>
                <w:color w:val="808080"/>
                <w:spacing w:val="-3"/>
                <w:szCs w:val="24"/>
              </w:rPr>
              <w:t xml:space="preserve"> door</w:t>
            </w:r>
            <w:r w:rsidR="009B0A57" w:rsidRPr="008351CD">
              <w:rPr>
                <w:b/>
                <w:color w:val="808080"/>
                <w:spacing w:val="-3"/>
                <w:szCs w:val="24"/>
              </w:rPr>
              <w:t>:</w:t>
            </w:r>
          </w:p>
        </w:tc>
        <w:tc>
          <w:tcPr>
            <w:tcW w:w="3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9B0A57" w:rsidRPr="008351CD" w:rsidRDefault="009E51F3" w:rsidP="00821B13">
            <w:pPr>
              <w:pStyle w:val="Header"/>
              <w:tabs>
                <w:tab w:val="clear" w:pos="4536"/>
                <w:tab w:val="clear" w:pos="9072"/>
                <w:tab w:val="left" w:pos="-720"/>
              </w:tabs>
              <w:suppressAutoHyphens/>
              <w:spacing w:before="90" w:after="54" w:line="259" w:lineRule="exact"/>
              <w:rPr>
                <w:bCs/>
                <w:color w:val="808080"/>
                <w:spacing w:val="-3"/>
                <w:szCs w:val="24"/>
              </w:rPr>
            </w:pPr>
            <w:r>
              <w:rPr>
                <w:bCs/>
                <w:color w:val="808080"/>
                <w:spacing w:val="-3"/>
                <w:szCs w:val="24"/>
              </w:rPr>
              <w:t>Robin Vantorre</w:t>
            </w:r>
          </w:p>
        </w:tc>
        <w:tc>
          <w:tcPr>
            <w:tcW w:w="2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9B0A57" w:rsidRPr="008351CD" w:rsidRDefault="009B0A57" w:rsidP="00821B13">
            <w:pPr>
              <w:tabs>
                <w:tab w:val="left" w:pos="-720"/>
                <w:tab w:val="left" w:pos="433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9B0A57" w:rsidRPr="008351CD" w:rsidRDefault="009E51F3" w:rsidP="00821B1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Cs w:val="24"/>
              </w:rPr>
            </w:pPr>
            <w:r>
              <w:rPr>
                <w:color w:val="808080"/>
                <w:spacing w:val="-3"/>
                <w:szCs w:val="24"/>
              </w:rPr>
              <w:t>2/10/2015</w:t>
            </w:r>
          </w:p>
        </w:tc>
      </w:tr>
      <w:tr w:rsidR="008351CD" w:rsidRPr="008351CD" w:rsidTr="00B20968"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9B0A57" w:rsidRPr="008351CD" w:rsidRDefault="009B0A57" w:rsidP="00821B1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9B0A57" w:rsidRPr="008351CD" w:rsidRDefault="009B0A57" w:rsidP="00821B13">
            <w:pPr>
              <w:pStyle w:val="Header"/>
              <w:tabs>
                <w:tab w:val="clear" w:pos="4536"/>
                <w:tab w:val="clear" w:pos="9072"/>
                <w:tab w:val="left" w:pos="-720"/>
              </w:tabs>
              <w:suppressAutoHyphens/>
              <w:spacing w:before="90" w:after="54" w:line="259" w:lineRule="exact"/>
              <w:rPr>
                <w:bCs/>
                <w:color w:val="808080"/>
                <w:spacing w:val="-3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9B0A57" w:rsidRPr="008351CD" w:rsidRDefault="009B0A57" w:rsidP="00821B1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9B0A57" w:rsidRPr="008351CD" w:rsidRDefault="009B0A57" w:rsidP="00821B1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Cs w:val="24"/>
              </w:rPr>
            </w:pPr>
          </w:p>
        </w:tc>
      </w:tr>
      <w:tr w:rsidR="008351CD" w:rsidRPr="008351CD" w:rsidTr="00B20968"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9B0A57" w:rsidRPr="008351CD" w:rsidRDefault="009B0A57" w:rsidP="00821B1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9B0A57" w:rsidRPr="008351CD" w:rsidRDefault="009B0A57" w:rsidP="00821B13">
            <w:pPr>
              <w:pStyle w:val="Header"/>
              <w:tabs>
                <w:tab w:val="clear" w:pos="4536"/>
                <w:tab w:val="clear" w:pos="9072"/>
                <w:tab w:val="left" w:pos="-720"/>
              </w:tabs>
              <w:suppressAutoHyphens/>
              <w:spacing w:before="90" w:after="54" w:line="259" w:lineRule="exact"/>
              <w:rPr>
                <w:bCs/>
                <w:color w:val="808080"/>
                <w:spacing w:val="-3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9B0A57" w:rsidRPr="008351CD" w:rsidRDefault="009B0A57" w:rsidP="00821B1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9B0A57" w:rsidRPr="008351CD" w:rsidRDefault="009B0A57" w:rsidP="00821B1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Cs w:val="24"/>
              </w:rPr>
            </w:pPr>
          </w:p>
        </w:tc>
      </w:tr>
      <w:tr w:rsidR="008351CD" w:rsidRPr="008351CD" w:rsidTr="00B20968"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9B0A57" w:rsidRPr="008351CD" w:rsidRDefault="009B0A57" w:rsidP="00821B1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b/>
                <w:bCs/>
                <w:color w:val="808080"/>
                <w:spacing w:val="-3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9B0A57" w:rsidRPr="008351CD" w:rsidRDefault="009B0A57" w:rsidP="00821B13">
            <w:pPr>
              <w:pStyle w:val="Header"/>
              <w:tabs>
                <w:tab w:val="clear" w:pos="4536"/>
                <w:tab w:val="clear" w:pos="9072"/>
                <w:tab w:val="left" w:pos="-720"/>
              </w:tabs>
              <w:suppressAutoHyphens/>
              <w:spacing w:before="90" w:after="54" w:line="259" w:lineRule="exact"/>
              <w:rPr>
                <w:bCs/>
                <w:color w:val="808080"/>
                <w:spacing w:val="-3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9B0A57" w:rsidRPr="008351CD" w:rsidRDefault="009B0A57" w:rsidP="00821B1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9B0A57" w:rsidRPr="008351CD" w:rsidRDefault="009B0A57" w:rsidP="00821B1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Cs w:val="24"/>
              </w:rPr>
            </w:pPr>
          </w:p>
        </w:tc>
      </w:tr>
      <w:tr w:rsidR="008351CD" w:rsidRPr="008351CD" w:rsidTr="00B20968"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9B0A57" w:rsidRPr="008351CD" w:rsidRDefault="00B20968" w:rsidP="00821B1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b/>
                <w:bCs/>
                <w:color w:val="808080"/>
                <w:spacing w:val="-3"/>
                <w:szCs w:val="24"/>
              </w:rPr>
            </w:pPr>
            <w:proofErr w:type="spellStart"/>
            <w:r>
              <w:rPr>
                <w:b/>
                <w:bCs/>
                <w:color w:val="808080"/>
                <w:spacing w:val="-3"/>
                <w:szCs w:val="24"/>
              </w:rPr>
              <w:t>Goedgekeurd</w:t>
            </w:r>
            <w:proofErr w:type="spellEnd"/>
            <w:r>
              <w:rPr>
                <w:b/>
                <w:bCs/>
                <w:color w:val="808080"/>
                <w:spacing w:val="-3"/>
                <w:szCs w:val="24"/>
              </w:rPr>
              <w:t xml:space="preserve"> door</w:t>
            </w:r>
            <w:r w:rsidR="009B0A57" w:rsidRPr="008351CD">
              <w:rPr>
                <w:b/>
                <w:bCs/>
                <w:color w:val="808080"/>
                <w:spacing w:val="-3"/>
                <w:szCs w:val="24"/>
              </w:rPr>
              <w:t xml:space="preserve">: </w:t>
            </w:r>
          </w:p>
        </w:tc>
        <w:tc>
          <w:tcPr>
            <w:tcW w:w="3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9B0A57" w:rsidRPr="008351CD" w:rsidRDefault="009B0A57" w:rsidP="00821B13">
            <w:pPr>
              <w:pStyle w:val="Header"/>
              <w:tabs>
                <w:tab w:val="clear" w:pos="4536"/>
                <w:tab w:val="clear" w:pos="9072"/>
                <w:tab w:val="left" w:pos="-720"/>
              </w:tabs>
              <w:suppressAutoHyphens/>
              <w:spacing w:before="90" w:after="54" w:line="259" w:lineRule="exact"/>
              <w:rPr>
                <w:bCs/>
                <w:color w:val="808080"/>
                <w:spacing w:val="-3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9B0A57" w:rsidRPr="008351CD" w:rsidRDefault="009B0A57" w:rsidP="00821B1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9B0A57" w:rsidRPr="008351CD" w:rsidRDefault="009B0A57" w:rsidP="00821B1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Cs w:val="24"/>
              </w:rPr>
            </w:pPr>
          </w:p>
        </w:tc>
      </w:tr>
      <w:tr w:rsidR="008351CD" w:rsidRPr="008351CD" w:rsidTr="00B20968"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9B0A57" w:rsidRPr="008351CD" w:rsidRDefault="009B0A57" w:rsidP="00821B1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9B0A57" w:rsidRPr="008351CD" w:rsidRDefault="009B0A57" w:rsidP="00821B13">
            <w:pPr>
              <w:pStyle w:val="Header"/>
              <w:tabs>
                <w:tab w:val="clear" w:pos="4536"/>
                <w:tab w:val="clear" w:pos="9072"/>
                <w:tab w:val="left" w:pos="-720"/>
              </w:tabs>
              <w:suppressAutoHyphens/>
              <w:spacing w:before="90" w:after="54" w:line="259" w:lineRule="exact"/>
              <w:rPr>
                <w:bCs/>
                <w:color w:val="808080"/>
                <w:spacing w:val="-3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9B0A57" w:rsidRPr="008351CD" w:rsidRDefault="009B0A57" w:rsidP="00821B1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9B0A57" w:rsidRPr="008351CD" w:rsidRDefault="009B0A57" w:rsidP="00821B1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Cs w:val="24"/>
              </w:rPr>
            </w:pPr>
          </w:p>
        </w:tc>
      </w:tr>
    </w:tbl>
    <w:p w:rsidR="009B0A57" w:rsidRPr="008351CD" w:rsidRDefault="009B0A57" w:rsidP="009B0A57">
      <w:pPr>
        <w:jc w:val="both"/>
        <w:rPr>
          <w:color w:val="808080"/>
          <w:szCs w:val="24"/>
        </w:rPr>
      </w:pPr>
    </w:p>
    <w:p w:rsidR="009B0A57" w:rsidRPr="008351CD" w:rsidRDefault="009B0A57" w:rsidP="009B0A57">
      <w:pPr>
        <w:jc w:val="both"/>
        <w:rPr>
          <w:color w:val="808080"/>
          <w:szCs w:val="24"/>
        </w:rPr>
      </w:pPr>
    </w:p>
    <w:p w:rsidR="009B0A57" w:rsidRPr="008351CD" w:rsidRDefault="009B0A57" w:rsidP="009B0A57">
      <w:pPr>
        <w:jc w:val="both"/>
        <w:rPr>
          <w:color w:val="808080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6372"/>
      </w:tblGrid>
      <w:tr w:rsidR="008351CD" w:rsidRPr="008351CD" w:rsidTr="00FD6E37">
        <w:trPr>
          <w:trHeight w:hRule="exact" w:val="480"/>
        </w:trPr>
        <w:tc>
          <w:tcPr>
            <w:tcW w:w="918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B0A57" w:rsidRPr="008351CD" w:rsidRDefault="00B20968" w:rsidP="00821B13">
            <w:pPr>
              <w:spacing w:before="120"/>
              <w:jc w:val="both"/>
              <w:rPr>
                <w:color w:val="808080"/>
                <w:szCs w:val="24"/>
              </w:rPr>
            </w:pPr>
            <w:proofErr w:type="spellStart"/>
            <w:r>
              <w:rPr>
                <w:b/>
                <w:color w:val="808080"/>
                <w:szCs w:val="24"/>
              </w:rPr>
              <w:t>Distributie</w:t>
            </w:r>
            <w:proofErr w:type="spellEnd"/>
          </w:p>
        </w:tc>
      </w:tr>
      <w:tr w:rsidR="008351CD" w:rsidRPr="00554E3A" w:rsidTr="00FD6E37">
        <w:tc>
          <w:tcPr>
            <w:tcW w:w="28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62C9B" w:rsidRPr="00554E3A" w:rsidRDefault="00C62C9B" w:rsidP="00554E3A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Cs w:val="24"/>
                <w:lang w:val="nl-BE"/>
              </w:rPr>
            </w:pPr>
          </w:p>
        </w:tc>
        <w:tc>
          <w:tcPr>
            <w:tcW w:w="63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62C9B" w:rsidRPr="00554E3A" w:rsidRDefault="00C62C9B" w:rsidP="00554E3A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Cs w:val="24"/>
                <w:lang w:val="nl-BE"/>
              </w:rPr>
            </w:pPr>
          </w:p>
        </w:tc>
      </w:tr>
      <w:tr w:rsidR="008351CD" w:rsidRPr="00554E3A" w:rsidTr="00FD6E37">
        <w:tc>
          <w:tcPr>
            <w:tcW w:w="28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62C9B" w:rsidRPr="00554E3A" w:rsidRDefault="00C62C9B" w:rsidP="00821B1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Cs w:val="24"/>
                <w:lang w:val="nl-BE"/>
              </w:rPr>
            </w:pPr>
          </w:p>
        </w:tc>
        <w:tc>
          <w:tcPr>
            <w:tcW w:w="63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62C9B" w:rsidRPr="00554E3A" w:rsidRDefault="00C62C9B" w:rsidP="00821B1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Cs w:val="24"/>
                <w:lang w:val="nl-BE"/>
              </w:rPr>
            </w:pPr>
          </w:p>
        </w:tc>
      </w:tr>
      <w:tr w:rsidR="00FD6E37" w:rsidRPr="00554E3A" w:rsidTr="00FD6E37">
        <w:tc>
          <w:tcPr>
            <w:tcW w:w="28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62C9B" w:rsidRPr="00554E3A" w:rsidRDefault="00C62C9B" w:rsidP="00821B1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Cs w:val="24"/>
                <w:lang w:val="nl-BE"/>
              </w:rPr>
            </w:pPr>
          </w:p>
        </w:tc>
        <w:tc>
          <w:tcPr>
            <w:tcW w:w="63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62C9B" w:rsidRPr="00554E3A" w:rsidRDefault="00C62C9B" w:rsidP="00821B1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Cs w:val="24"/>
                <w:lang w:val="nl-BE"/>
              </w:rPr>
            </w:pPr>
          </w:p>
        </w:tc>
      </w:tr>
    </w:tbl>
    <w:p w:rsidR="009B0A57" w:rsidRPr="00554E3A" w:rsidRDefault="009B0A57" w:rsidP="009B0A57">
      <w:pPr>
        <w:rPr>
          <w:color w:val="808080"/>
          <w:szCs w:val="24"/>
          <w:lang w:val="nl-BE"/>
        </w:rPr>
      </w:pPr>
    </w:p>
    <w:p w:rsidR="009B0A57" w:rsidRPr="00554E3A" w:rsidRDefault="009B0A57" w:rsidP="009B0A57">
      <w:pPr>
        <w:rPr>
          <w:color w:val="808080"/>
          <w:szCs w:val="24"/>
          <w:lang w:val="nl-BE"/>
        </w:rPr>
      </w:pPr>
    </w:p>
    <w:p w:rsidR="009B0A57" w:rsidRPr="00554E3A" w:rsidRDefault="009B0A57" w:rsidP="009B0A57">
      <w:pPr>
        <w:rPr>
          <w:color w:val="808080"/>
          <w:szCs w:val="24"/>
          <w:lang w:val="nl-B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701"/>
        <w:gridCol w:w="6378"/>
      </w:tblGrid>
      <w:tr w:rsidR="008351CD" w:rsidRPr="00554E3A" w:rsidTr="00FD6E37">
        <w:trPr>
          <w:trHeight w:hRule="exact" w:val="480"/>
        </w:trPr>
        <w:tc>
          <w:tcPr>
            <w:tcW w:w="918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B0A57" w:rsidRPr="00554E3A" w:rsidRDefault="00B20968" w:rsidP="00821B13">
            <w:pPr>
              <w:spacing w:before="120"/>
              <w:jc w:val="both"/>
              <w:rPr>
                <w:color w:val="808080"/>
                <w:szCs w:val="24"/>
                <w:lang w:val="nl-BE"/>
              </w:rPr>
            </w:pPr>
            <w:r w:rsidRPr="00554E3A">
              <w:rPr>
                <w:b/>
                <w:color w:val="808080"/>
                <w:szCs w:val="24"/>
                <w:lang w:val="nl-BE"/>
              </w:rPr>
              <w:t>Historiek van veranderingen</w:t>
            </w:r>
          </w:p>
        </w:tc>
      </w:tr>
      <w:tr w:rsidR="008351CD" w:rsidRPr="00554E3A" w:rsidTr="00FD6E37">
        <w:tc>
          <w:tcPr>
            <w:tcW w:w="11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B0A57" w:rsidRPr="00554E3A" w:rsidRDefault="00B20968" w:rsidP="00821B1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b/>
                <w:color w:val="808080"/>
                <w:spacing w:val="-3"/>
                <w:szCs w:val="24"/>
                <w:lang w:val="nl-BE"/>
              </w:rPr>
            </w:pPr>
            <w:r w:rsidRPr="00554E3A">
              <w:rPr>
                <w:b/>
                <w:color w:val="808080"/>
                <w:spacing w:val="-3"/>
                <w:szCs w:val="24"/>
                <w:lang w:val="nl-BE"/>
              </w:rPr>
              <w:t>Versie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B0A57" w:rsidRPr="00554E3A" w:rsidRDefault="00B20968" w:rsidP="00821B1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b/>
                <w:color w:val="808080"/>
                <w:spacing w:val="-3"/>
                <w:szCs w:val="24"/>
                <w:lang w:val="nl-BE"/>
              </w:rPr>
            </w:pPr>
            <w:r w:rsidRPr="00554E3A">
              <w:rPr>
                <w:b/>
                <w:color w:val="808080"/>
                <w:spacing w:val="-3"/>
                <w:szCs w:val="24"/>
                <w:lang w:val="nl-BE"/>
              </w:rPr>
              <w:t>Datum</w:t>
            </w:r>
          </w:p>
        </w:tc>
        <w:tc>
          <w:tcPr>
            <w:tcW w:w="63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B0A57" w:rsidRPr="00554E3A" w:rsidRDefault="00B20968" w:rsidP="00821B1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b/>
                <w:color w:val="808080"/>
                <w:spacing w:val="-3"/>
                <w:szCs w:val="24"/>
                <w:lang w:val="nl-BE"/>
              </w:rPr>
            </w:pPr>
            <w:r w:rsidRPr="00554E3A">
              <w:rPr>
                <w:b/>
                <w:color w:val="808080"/>
                <w:spacing w:val="-3"/>
                <w:szCs w:val="24"/>
                <w:lang w:val="nl-BE"/>
              </w:rPr>
              <w:t>Beschrijving</w:t>
            </w:r>
          </w:p>
        </w:tc>
      </w:tr>
      <w:tr w:rsidR="008351CD" w:rsidRPr="00554E3A" w:rsidTr="00FD6E37">
        <w:tc>
          <w:tcPr>
            <w:tcW w:w="11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B0A57" w:rsidRPr="00554E3A" w:rsidRDefault="009E51F3" w:rsidP="00821B1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b/>
                <w:color w:val="808080"/>
                <w:spacing w:val="-3"/>
                <w:szCs w:val="24"/>
                <w:lang w:val="nl-BE"/>
              </w:rPr>
            </w:pPr>
            <w:r>
              <w:rPr>
                <w:b/>
                <w:color w:val="808080"/>
                <w:spacing w:val="-3"/>
                <w:szCs w:val="24"/>
                <w:lang w:val="nl-BE"/>
              </w:rPr>
              <w:t>1.0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B0A57" w:rsidRPr="00554E3A" w:rsidRDefault="009E51F3" w:rsidP="00821B1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Cs w:val="24"/>
                <w:lang w:val="nl-BE"/>
              </w:rPr>
            </w:pPr>
            <w:r>
              <w:rPr>
                <w:color w:val="808080"/>
                <w:spacing w:val="-3"/>
                <w:szCs w:val="24"/>
                <w:lang w:val="nl-BE"/>
              </w:rPr>
              <w:t>2/10/2015</w:t>
            </w:r>
          </w:p>
        </w:tc>
        <w:tc>
          <w:tcPr>
            <w:tcW w:w="63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B0A57" w:rsidRPr="00554E3A" w:rsidRDefault="009E51F3" w:rsidP="00821B13">
            <w:pPr>
              <w:tabs>
                <w:tab w:val="left" w:pos="-720"/>
                <w:tab w:val="left" w:pos="433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Cs w:val="24"/>
                <w:lang w:val="nl-BE"/>
              </w:rPr>
            </w:pPr>
            <w:r>
              <w:rPr>
                <w:color w:val="808080"/>
                <w:spacing w:val="-3"/>
                <w:szCs w:val="24"/>
                <w:lang w:val="nl-BE"/>
              </w:rPr>
              <w:t>Start document</w:t>
            </w:r>
          </w:p>
        </w:tc>
      </w:tr>
      <w:tr w:rsidR="008351CD" w:rsidRPr="00554E3A" w:rsidTr="00FD6E37">
        <w:tc>
          <w:tcPr>
            <w:tcW w:w="11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B0A57" w:rsidRPr="00554E3A" w:rsidRDefault="009B0A57" w:rsidP="00821B1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b/>
                <w:color w:val="808080"/>
                <w:spacing w:val="-3"/>
                <w:szCs w:val="24"/>
                <w:lang w:val="nl-BE"/>
              </w:rPr>
            </w:pP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B0A57" w:rsidRPr="00554E3A" w:rsidRDefault="009B0A57" w:rsidP="00821B1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Cs w:val="24"/>
                <w:lang w:val="nl-BE"/>
              </w:rPr>
            </w:pPr>
          </w:p>
        </w:tc>
        <w:tc>
          <w:tcPr>
            <w:tcW w:w="63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B0A57" w:rsidRPr="00554E3A" w:rsidRDefault="009B0A57" w:rsidP="00821B13">
            <w:pPr>
              <w:tabs>
                <w:tab w:val="left" w:pos="-720"/>
                <w:tab w:val="left" w:pos="433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Cs w:val="24"/>
                <w:lang w:val="nl-BE"/>
              </w:rPr>
            </w:pPr>
          </w:p>
        </w:tc>
      </w:tr>
      <w:tr w:rsidR="008351CD" w:rsidRPr="00554E3A" w:rsidTr="00FD6E37">
        <w:tc>
          <w:tcPr>
            <w:tcW w:w="11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B0A57" w:rsidRPr="00554E3A" w:rsidRDefault="009B0A57" w:rsidP="00821B1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b/>
                <w:color w:val="808080"/>
                <w:spacing w:val="-3"/>
                <w:szCs w:val="24"/>
                <w:lang w:val="nl-BE"/>
              </w:rPr>
            </w:pP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B0A57" w:rsidRPr="00554E3A" w:rsidRDefault="009B0A57" w:rsidP="00821B1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Cs w:val="24"/>
                <w:lang w:val="nl-BE"/>
              </w:rPr>
            </w:pPr>
          </w:p>
        </w:tc>
        <w:tc>
          <w:tcPr>
            <w:tcW w:w="63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B0A57" w:rsidRPr="00554E3A" w:rsidRDefault="009B0A57" w:rsidP="00821B13">
            <w:pPr>
              <w:tabs>
                <w:tab w:val="left" w:pos="-720"/>
                <w:tab w:val="left" w:pos="433"/>
              </w:tabs>
              <w:suppressAutoHyphens/>
              <w:spacing w:before="90" w:after="54" w:line="259" w:lineRule="exact"/>
              <w:rPr>
                <w:color w:val="808080"/>
                <w:spacing w:val="-3"/>
                <w:szCs w:val="24"/>
                <w:lang w:val="nl-BE"/>
              </w:rPr>
            </w:pPr>
          </w:p>
        </w:tc>
      </w:tr>
      <w:tr w:rsidR="00FD6E37" w:rsidRPr="00554E3A" w:rsidTr="00FD6E37">
        <w:tc>
          <w:tcPr>
            <w:tcW w:w="11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B0A57" w:rsidRPr="00554E3A" w:rsidRDefault="009B0A57" w:rsidP="00821B1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b/>
                <w:color w:val="808080"/>
                <w:spacing w:val="-3"/>
                <w:szCs w:val="24"/>
                <w:lang w:val="nl-BE"/>
              </w:rPr>
            </w:pP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B0A57" w:rsidRPr="00554E3A" w:rsidRDefault="009B0A57" w:rsidP="00821B1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Cs w:val="24"/>
                <w:lang w:val="nl-BE"/>
              </w:rPr>
            </w:pPr>
          </w:p>
        </w:tc>
        <w:tc>
          <w:tcPr>
            <w:tcW w:w="63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B0A57" w:rsidRPr="00554E3A" w:rsidRDefault="009B0A57" w:rsidP="00821B13">
            <w:pPr>
              <w:tabs>
                <w:tab w:val="left" w:pos="-720"/>
                <w:tab w:val="left" w:pos="433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Cs w:val="24"/>
                <w:lang w:val="nl-BE"/>
              </w:rPr>
            </w:pPr>
          </w:p>
        </w:tc>
      </w:tr>
    </w:tbl>
    <w:p w:rsidR="009B0A57" w:rsidRPr="00554E3A" w:rsidRDefault="009B0A57" w:rsidP="009B0A57">
      <w:pPr>
        <w:rPr>
          <w:color w:val="808080"/>
          <w:szCs w:val="24"/>
          <w:lang w:val="nl-BE"/>
        </w:rPr>
      </w:pPr>
    </w:p>
    <w:p w:rsidR="00696F5A" w:rsidRPr="00554E3A" w:rsidRDefault="00696F5A" w:rsidP="009B0A57">
      <w:pPr>
        <w:rPr>
          <w:color w:val="808080"/>
          <w:szCs w:val="24"/>
          <w:lang w:val="nl-BE"/>
        </w:rPr>
      </w:pPr>
    </w:p>
    <w:p w:rsidR="00CF3725" w:rsidRDefault="009E51F3" w:rsidP="001526A2">
      <w:pPr>
        <w:pStyle w:val="Heading1"/>
        <w:rPr>
          <w:lang w:val="nl-BE"/>
        </w:rPr>
      </w:pPr>
      <w:bookmarkStart w:id="2" w:name="_Toc431560659"/>
      <w:bookmarkEnd w:id="1"/>
      <w:proofErr w:type="spellStart"/>
      <w:r>
        <w:rPr>
          <w:lang w:val="nl-BE"/>
        </w:rPr>
        <w:lastRenderedPageBreak/>
        <w:t>Prerequisites</w:t>
      </w:r>
      <w:bookmarkEnd w:id="2"/>
      <w:proofErr w:type="spellEnd"/>
    </w:p>
    <w:p w:rsidR="009E51F3" w:rsidRPr="009E51F3" w:rsidRDefault="009E51F3" w:rsidP="009E51F3">
      <w:r w:rsidRPr="009E51F3">
        <w:t>Make sure you have folder containing the following files:</w:t>
      </w:r>
    </w:p>
    <w:p w:rsidR="009E51F3" w:rsidRDefault="009E51F3" w:rsidP="009E51F3">
      <w:pPr>
        <w:pStyle w:val="ListParagraph"/>
        <w:numPr>
          <w:ilvl w:val="0"/>
          <w:numId w:val="23"/>
        </w:numPr>
      </w:pPr>
      <w:r>
        <w:t xml:space="preserve">1 </w:t>
      </w:r>
      <w:proofErr w:type="spellStart"/>
      <w:r>
        <w:t>powershell</w:t>
      </w:r>
      <w:proofErr w:type="spellEnd"/>
      <w:r>
        <w:t xml:space="preserve"> file: ex Add-</w:t>
      </w:r>
      <w:proofErr w:type="spellStart"/>
      <w:r>
        <w:t>AppDevPackage</w:t>
      </w:r>
      <w:proofErr w:type="spellEnd"/>
    </w:p>
    <w:p w:rsidR="009E51F3" w:rsidRDefault="009E51F3" w:rsidP="009E51F3">
      <w:pPr>
        <w:pStyle w:val="ListParagraph"/>
        <w:numPr>
          <w:ilvl w:val="0"/>
          <w:numId w:val="23"/>
        </w:numPr>
      </w:pPr>
      <w:r>
        <w:t>Folder dependencies</w:t>
      </w:r>
    </w:p>
    <w:p w:rsidR="009E51F3" w:rsidRDefault="009E51F3" w:rsidP="009E51F3">
      <w:pPr>
        <w:pStyle w:val="ListParagraph"/>
        <w:numPr>
          <w:ilvl w:val="0"/>
          <w:numId w:val="23"/>
        </w:numPr>
      </w:pPr>
      <w:r>
        <w:t>Folder Add-</w:t>
      </w:r>
      <w:proofErr w:type="spellStart"/>
      <w:r>
        <w:t>AppDevPackage.resources</w:t>
      </w:r>
      <w:proofErr w:type="spellEnd"/>
    </w:p>
    <w:p w:rsidR="009E51F3" w:rsidRDefault="009E51F3" w:rsidP="009E51F3">
      <w:pPr>
        <w:pStyle w:val="ListParagraph"/>
        <w:numPr>
          <w:ilvl w:val="0"/>
          <w:numId w:val="23"/>
        </w:numPr>
      </w:pPr>
      <w:r>
        <w:t>1 APPX File (name of the file varies)</w:t>
      </w:r>
    </w:p>
    <w:p w:rsidR="009E51F3" w:rsidRDefault="009E51F3" w:rsidP="009E51F3">
      <w:pPr>
        <w:pStyle w:val="ListParagraph"/>
        <w:numPr>
          <w:ilvl w:val="0"/>
          <w:numId w:val="23"/>
        </w:numPr>
      </w:pPr>
      <w:r>
        <w:t>1 Security Certificate</w:t>
      </w:r>
    </w:p>
    <w:p w:rsidR="009E51F3" w:rsidRDefault="009E51F3" w:rsidP="009E51F3"/>
    <w:p w:rsidR="009E51F3" w:rsidRDefault="009E51F3" w:rsidP="009E51F3">
      <w:pPr>
        <w:pStyle w:val="Heading1"/>
      </w:pPr>
      <w:bookmarkStart w:id="3" w:name="_Toc431560660"/>
      <w:r>
        <w:lastRenderedPageBreak/>
        <w:t>Installation</w:t>
      </w:r>
      <w:bookmarkEnd w:id="3"/>
    </w:p>
    <w:p w:rsidR="009E51F3" w:rsidRDefault="009E51F3" w:rsidP="009E51F3">
      <w:pPr>
        <w:pStyle w:val="ListParagraph"/>
        <w:numPr>
          <w:ilvl w:val="0"/>
          <w:numId w:val="24"/>
        </w:numPr>
      </w:pPr>
      <w:r>
        <w:t>Run the PowerShell file with PowerShell</w:t>
      </w:r>
      <w:r>
        <w:br/>
      </w:r>
      <w:r>
        <w:rPr>
          <w:noProof/>
          <w:lang w:val="nl-BE" w:eastAsia="nl-BE"/>
        </w:rPr>
        <w:drawing>
          <wp:inline distT="0" distB="0" distL="0" distR="0" wp14:anchorId="30FED45F" wp14:editId="733D4DD7">
            <wp:extent cx="5288738" cy="160033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1F3" w:rsidRDefault="009E51F3" w:rsidP="009E51F3">
      <w:pPr>
        <w:pStyle w:val="ListParagraph"/>
        <w:numPr>
          <w:ilvl w:val="0"/>
          <w:numId w:val="24"/>
        </w:numPr>
      </w:pPr>
      <w:r>
        <w:t>Accept the security certificate by pressing Y and hit &lt;Enter&gt;</w:t>
      </w:r>
    </w:p>
    <w:p w:rsidR="009E51F3" w:rsidRDefault="009E51F3" w:rsidP="009E51F3">
      <w:pPr>
        <w:pStyle w:val="ListParagraph"/>
        <w:numPr>
          <w:ilvl w:val="0"/>
          <w:numId w:val="24"/>
        </w:numPr>
      </w:pPr>
      <w:r>
        <w:t>App gets installed</w:t>
      </w:r>
      <w:r w:rsidR="00CC2C55">
        <w:br/>
      </w:r>
      <w:r w:rsidR="00CC2C55">
        <w:rPr>
          <w:noProof/>
          <w:lang w:val="nl-BE" w:eastAsia="nl-BE"/>
        </w:rPr>
        <w:drawing>
          <wp:inline distT="0" distB="0" distL="0" distR="0" wp14:anchorId="52264DBB" wp14:editId="1E6CAF71">
            <wp:extent cx="5110182" cy="376766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1026" cy="377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1F3" w:rsidRDefault="009E51F3" w:rsidP="009E51F3"/>
    <w:p w:rsidR="009E51F3" w:rsidRPr="009E51F3" w:rsidRDefault="009E51F3" w:rsidP="009E51F3">
      <w:r>
        <w:t>Note: If a previous version of the app was installed, uninstall this version before installing the new version.</w:t>
      </w:r>
    </w:p>
    <w:p w:rsidR="00FA0D4D" w:rsidRPr="00554E3A" w:rsidRDefault="00FA0D4D" w:rsidP="00FA0D4D">
      <w:pPr>
        <w:pStyle w:val="ListBullet2"/>
        <w:numPr>
          <w:ilvl w:val="0"/>
          <w:numId w:val="0"/>
        </w:numPr>
        <w:ind w:left="851" w:hanging="425"/>
      </w:pPr>
    </w:p>
    <w:sectPr w:rsidR="00FA0D4D" w:rsidRPr="00554E3A" w:rsidSect="00104344">
      <w:headerReference w:type="default" r:id="rId18"/>
      <w:footerReference w:type="default" r:id="rId19"/>
      <w:headerReference w:type="first" r:id="rId20"/>
      <w:footerReference w:type="first" r:id="rId21"/>
      <w:pgSz w:w="11906" w:h="16838" w:code="9"/>
      <w:pgMar w:top="1134" w:right="1106" w:bottom="1418" w:left="1440" w:header="425" w:footer="62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C27" w:rsidRDefault="00F53C27" w:rsidP="00E70649">
      <w:r>
        <w:separator/>
      </w:r>
    </w:p>
  </w:endnote>
  <w:endnote w:type="continuationSeparator" w:id="0">
    <w:p w:rsidR="00F53C27" w:rsidRDefault="00F53C27" w:rsidP="00E70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ADAEAD"/>
      </w:rPr>
      <w:id w:val="2762174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501E" w:rsidRPr="0039501E" w:rsidRDefault="00CA0D62">
        <w:pPr>
          <w:pStyle w:val="Footer"/>
          <w:jc w:val="right"/>
          <w:rPr>
            <w:color w:val="ADAEAD"/>
          </w:rPr>
        </w:pPr>
        <w:r>
          <w:rPr>
            <w:noProof/>
            <w:color w:val="ADAEAD"/>
            <w:lang w:val="nl-BE" w:eastAsia="nl-BE"/>
          </w:rPr>
          <mc:AlternateContent>
            <mc:Choice Requires="wpg">
              <w:drawing>
                <wp:anchor distT="0" distB="0" distL="114300" distR="114300" simplePos="0" relativeHeight="251680768" behindDoc="0" locked="0" layoutInCell="1" allowOverlap="1" wp14:anchorId="40D8C522" wp14:editId="2BD557CC">
                  <wp:simplePos x="0" y="0"/>
                  <wp:positionH relativeFrom="column">
                    <wp:posOffset>-609600</wp:posOffset>
                  </wp:positionH>
                  <wp:positionV relativeFrom="paragraph">
                    <wp:posOffset>-51435</wp:posOffset>
                  </wp:positionV>
                  <wp:extent cx="6678000" cy="533400"/>
                  <wp:effectExtent l="0" t="0" r="27940" b="0"/>
                  <wp:wrapNone/>
                  <wp:docPr id="14" name="Group 14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6678000" cy="533400"/>
                            <a:chOff x="0" y="0"/>
                            <a:chExt cx="6678000" cy="533400"/>
                          </a:xfrm>
                        </wpg:grpSpPr>
                        <wps:wsp>
                          <wps:cNvPr id="20" name="Rechthoek 9"/>
                          <wps:cNvSpPr/>
                          <wps:spPr>
                            <a:xfrm>
                              <a:off x="0" y="247650"/>
                              <a:ext cx="6678000" cy="45668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lIns="64556" tIns="32278" rIns="64556" bIns="32278" rtlCol="0" anchor="ctr"/>
                        </wps:wsp>
                        <pic:pic xmlns:pic="http://schemas.openxmlformats.org/drawingml/2006/picture">
                          <pic:nvPicPr>
                            <pic:cNvPr id="38" name="Afbeelding 10" descr="blokjes slide1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838700" y="0"/>
                              <a:ext cx="1362075" cy="533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a:graphicData>
                  </a:graphic>
                </wp:anchor>
              </w:drawing>
            </mc:Choice>
            <mc:Fallback>
              <w:pict>
                <v:group w14:anchorId="68E4E6FC" id="Group 14" o:spid="_x0000_s1026" style="position:absolute;margin-left:-48pt;margin-top:-4.05pt;width:525.85pt;height:42pt;z-index:251680768" coordsize="66780,5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">
                  <v:rect id="Rechthoek 9" o:spid="_x0000_s1027" style="position:absolute;top:2476;width:66780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RSFMAA&#10;AADbAAAADwAAAGRycy9kb3ducmV2LnhtbERPy2rCQBTdF/yH4Qru6qQiUtNMRNSAW7VQ3F0yt0lo&#10;5k7IjHl9vbMQujycd7IbTC06al1lWcHHMgJBnFtdcaHg+5a9f4JwHlljbZkUjORgl87eEoy17flC&#10;3dUXIoSwi1FB6X0TS+nykgy6pW2IA/drW4M+wLaQusU+hJtarqJoIw1WHBpKbOhQUv53fRgF25/x&#10;lN1v6/4Qjcf1o5vMpPdGqcV82H+B8DT4f/HLfdYKVmF9+BJ+gE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HRSFMAAAADbAAAADwAAAAAAAAAAAAAAAACYAgAAZHJzL2Rvd25y&#10;ZXYueG1sUEsFBgAAAAAEAAQA9QAAAIUDAAAAAA==&#10;" fillcolor="#e47823 [3204]" strokecolor="#e47823 [3204]" strokeweight="1pt">
                    <v:textbox inset="1.79322mm,.89661mm,1.79322mm,.89661mm"/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Afbeelding 10" o:spid="_x0000_s1028" type="#_x0000_t75" alt="blokjes slide1.png" style="position:absolute;left:48387;width:13620;height:5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76UPrAAAAA2wAAAA8AAABkcnMvZG93bnJldi54bWxET02LwjAQvQv+hzDC3jR1BZWuUURZEFYF&#10;q5e9Dc1s27WZtE209d+bg+Dx8b4Xq86U4k6NKywrGI8iEMSp1QVnCi7n7+EchPPIGkvLpOBBDlbL&#10;fm+BsbYtn+ie+EyEEHYxKsi9r2IpXZqTQTeyFXHg/mxj0AfYZFI32IZwU8rPKJpKgwWHhhwr2uSU&#10;XpObUbBv5aHe/uxvkq51/VtHNPuvjkp9DLr1FwhPnX+LX+6dVjAJY8OX8APk8gk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vpQ+sAAAADbAAAADwAAAAAAAAAAAAAAAACfAgAA&#10;ZHJzL2Rvd25yZXYueG1sUEsFBgAAAAAEAAQA9wAAAIwDAAAAAA==&#10;">
                    <v:imagedata r:id="rId2" o:title="blokjes slide1"/>
                    <v:path arrowok="t"/>
                  </v:shape>
                </v:group>
              </w:pict>
            </mc:Fallback>
          </mc:AlternateContent>
        </w:r>
        <w:r w:rsidR="0039501E" w:rsidRPr="0039501E">
          <w:rPr>
            <w:color w:val="ADAEAD"/>
          </w:rPr>
          <w:fldChar w:fldCharType="begin"/>
        </w:r>
        <w:r w:rsidR="0039501E" w:rsidRPr="0039501E">
          <w:rPr>
            <w:color w:val="ADAEAD"/>
          </w:rPr>
          <w:instrText xml:space="preserve"> PAGE   \* MERGEFORMAT </w:instrText>
        </w:r>
        <w:r w:rsidR="0039501E" w:rsidRPr="0039501E">
          <w:rPr>
            <w:color w:val="ADAEAD"/>
          </w:rPr>
          <w:fldChar w:fldCharType="separate"/>
        </w:r>
        <w:r w:rsidR="00CC2C55">
          <w:rPr>
            <w:noProof/>
            <w:color w:val="ADAEAD"/>
          </w:rPr>
          <w:t>5</w:t>
        </w:r>
        <w:r w:rsidR="0039501E" w:rsidRPr="0039501E">
          <w:rPr>
            <w:noProof/>
            <w:color w:val="ADAEAD"/>
          </w:rPr>
          <w:fldChar w:fldCharType="end"/>
        </w:r>
        <w:r w:rsidR="00104344">
          <w:rPr>
            <w:noProof/>
            <w:color w:val="ADAEAD"/>
          </w:rPr>
          <w:t xml:space="preserve"> | </w:t>
        </w:r>
        <w:r w:rsidR="00104344">
          <w:rPr>
            <w:noProof/>
            <w:color w:val="ADAEAD"/>
          </w:rPr>
          <w:fldChar w:fldCharType="begin"/>
        </w:r>
        <w:r w:rsidR="00104344">
          <w:rPr>
            <w:noProof/>
            <w:color w:val="ADAEAD"/>
          </w:rPr>
          <w:instrText xml:space="preserve"> NUMPAGES   \* MERGEFORMAT </w:instrText>
        </w:r>
        <w:r w:rsidR="00104344">
          <w:rPr>
            <w:noProof/>
            <w:color w:val="ADAEAD"/>
          </w:rPr>
          <w:fldChar w:fldCharType="separate"/>
        </w:r>
        <w:r w:rsidR="00CC2C55">
          <w:rPr>
            <w:noProof/>
            <w:color w:val="ADAEAD"/>
          </w:rPr>
          <w:t>5</w:t>
        </w:r>
        <w:r w:rsidR="00104344">
          <w:rPr>
            <w:noProof/>
            <w:color w:val="ADAEAD"/>
          </w:rPr>
          <w:fldChar w:fldCharType="end"/>
        </w:r>
      </w:p>
    </w:sdtContent>
  </w:sdt>
  <w:p w:rsidR="00D06D56" w:rsidRDefault="00D87EF9" w:rsidP="00615ED2">
    <w:pPr>
      <w:pStyle w:val="Footer"/>
      <w:tabs>
        <w:tab w:val="clear" w:pos="5421"/>
        <w:tab w:val="clear" w:pos="10666"/>
        <w:tab w:val="left" w:pos="6030"/>
        <w:tab w:val="left" w:pos="9214"/>
      </w:tabs>
      <w:ind w:left="-426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109" w:rsidRDefault="00543624">
    <w:pPr>
      <w:pStyle w:val="Footer"/>
    </w:pPr>
    <w:r>
      <w:rPr>
        <w:noProof/>
        <w:lang w:val="nl-BE" w:eastAsia="nl-BE"/>
      </w:rPr>
      <mc:AlternateContent>
        <mc:Choice Requires="wpg">
          <w:drawing>
            <wp:anchor distT="0" distB="0" distL="114300" distR="114300" simplePos="0" relativeHeight="251707392" behindDoc="0" locked="0" layoutInCell="1" allowOverlap="1" wp14:anchorId="40D8C526" wp14:editId="3FBAD3D0">
              <wp:simplePos x="0" y="0"/>
              <wp:positionH relativeFrom="column">
                <wp:posOffset>-447675</wp:posOffset>
              </wp:positionH>
              <wp:positionV relativeFrom="paragraph">
                <wp:posOffset>-480695</wp:posOffset>
              </wp:positionV>
              <wp:extent cx="6735600" cy="1010093"/>
              <wp:effectExtent l="0" t="0" r="27305" b="0"/>
              <wp:wrapNone/>
              <wp:docPr id="29" name="Grou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5600" cy="1010093"/>
                        <a:chOff x="0" y="0"/>
                        <a:chExt cx="6735600" cy="1010093"/>
                      </a:xfrm>
                    </wpg:grpSpPr>
                    <wpg:grpSp>
                      <wpg:cNvPr id="84" name="Group 84"/>
                      <wpg:cNvGrpSpPr/>
                      <wpg:grpSpPr>
                        <a:xfrm>
                          <a:off x="0" y="0"/>
                          <a:ext cx="6735600" cy="1010093"/>
                          <a:chOff x="0" y="0"/>
                          <a:chExt cx="6735600" cy="1010093"/>
                        </a:xfrm>
                      </wpg:grpSpPr>
                      <wps:wsp>
                        <wps:cNvPr id="9" name="Rechthoek 7"/>
                        <wps:cNvSpPr>
                          <a:spLocks noChangeArrowheads="1"/>
                        </wps:cNvSpPr>
                        <wps:spPr bwMode="auto">
                          <a:xfrm>
                            <a:off x="0" y="574159"/>
                            <a:ext cx="6735600" cy="7189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  <a:extLst/>
                        </wps:spPr>
                        <wps:bodyPr rot="0" vert="horz" wrap="square" lIns="64556" tIns="32278" rIns="64556" bIns="32278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Afbeelding 13" descr="blokjes slide1.png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23414" y="0"/>
                            <a:ext cx="2541181" cy="1010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pic:pic xmlns:pic="http://schemas.openxmlformats.org/drawingml/2006/picture">
                      <pic:nvPicPr>
                        <pic:cNvPr id="47" name="Picture 47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8100" y="333375"/>
                          <a:ext cx="3724275" cy="2190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338701B" id="Group 29" o:spid="_x0000_s1026" style="position:absolute;margin-left:-35.25pt;margin-top:-37.85pt;width:530.35pt;height:79.55pt;z-index:251707392" coordsize="67356,10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">
              <v:group id="Group 84" o:spid="_x0000_s1027" style="position:absolute;width:67356;height:10100" coordsize="67356,10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<v:rect id="Rechthoek 7" o:spid="_x0000_s1028" style="position:absolute;top:5741;width:67356;height: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xBBsQA&#10;AADaAAAADwAAAGRycy9kb3ducmV2LnhtbESPQWsCMRSE7wX/Q3hCL6Vm3YPo1iiy0iK0F7ci9fbY&#10;vO4GNy9Lkur235uC0OMwM98wy/VgO3EhH4xjBdNJBoK4dtpwo+Dw+fo8BxEissbOMSn4pQDr1ehh&#10;iYV2V97TpYqNSBAOBSpoY+wLKUPdksUwcT1x8r6dtxiT9I3UHq8JbjuZZ9lMWjScFlrsqWypPlc/&#10;VoGpcH76MOVih+/5CbdP9ssf35R6HA+bFxCRhvgfvrd3WsEC/q6kG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cQQbEAAAA2gAAAA8AAAAAAAAAAAAAAAAAmAIAAGRycy9k&#10;b3ducmV2LnhtbFBLBQYAAAAABAAEAPUAAACJAwAAAAA=&#10;" fillcolor="#e47823 [3204]" strokecolor="#e47823 [3204]">
                  <v:textbox inset="1.79322mm,.89661mm,1.79322mm,.89661mm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3" o:spid="_x0000_s1029" type="#_x0000_t75" alt="blokjes slide1.png" style="position:absolute;left:39234;width:25411;height:101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sW/vDCAAAA2wAAAA8AAABkcnMvZG93bnJldi54bWxET99rwjAQfh/4P4QT9ramdTBGNYoUHIOO&#10;ybTg69GcTbW51CbT7r9fBgPf7uP7eYvVaDtxpcG3jhVkSQqCuHa65UZBtd88vYLwAVlj55gU/JCH&#10;1XLysMBcuxt/0XUXGhFD2OeowITQ51L62pBFn7ieOHJHN1gMEQ6N1APeYrjt5CxNX6TFlmODwZ4K&#10;Q/V5920VlIUu2y1WH5fDW3n6nD3LcDRbpR6n43oOItAY7uJ/97uO8zP4+yUeIJ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rFv7wwgAAANsAAAAPAAAAAAAAAAAAAAAAAJ8C&#10;AABkcnMvZG93bnJldi54bWxQSwUGAAAAAAQABAD3AAAAjgMAAAAA&#10;">
                  <v:imagedata r:id="rId3" o:title="blokjes slide1"/>
                  <v:path arrowok="t"/>
                </v:shape>
              </v:group>
              <v:shape id="Picture 47" o:spid="_x0000_s1030" type="#_x0000_t75" style="position:absolute;left:381;top:3333;width:37242;height:2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VnvLFAAAA2wAAAA8AAABkcnMvZG93bnJldi54bWxEj0FrwkAUhO9C/8PyCr3ppq2oRNfQRgrt&#10;wYPRi7dH9pnEZt+mu6tJ/323IHgcZuYbZpUNphVXcr6xrOB5koAgLq1uuFJw2H+MFyB8QNbYWiYF&#10;v+QhWz+MVphq2/OOrkWoRISwT1FBHUKXSunLmgz6ie2Io3eyzmCI0lVSO+wj3LTyJUlm0mDDcaHG&#10;jvKayu/iYiJl64vp++L18tN/HfPNUW4OLpyVenoc3pYgAg3hHr61P7WC6Rz+v8QfIN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H1Z7yxQAAANsAAAAPAAAAAAAAAAAAAAAA&#10;AJ8CAABkcnMvZG93bnJldi54bWxQSwUGAAAAAAQABAD3AAAAkQMAAAAA&#10;">
                <v:imagedata r:id="rId4" o:title=""/>
                <v:path arrowok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C27" w:rsidRDefault="00F53C27" w:rsidP="00E70649">
      <w:r>
        <w:separator/>
      </w:r>
    </w:p>
  </w:footnote>
  <w:footnote w:type="continuationSeparator" w:id="0">
    <w:p w:rsidR="00F53C27" w:rsidRDefault="00F53C27" w:rsidP="00E706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591" w:type="dxa"/>
      <w:tblInd w:w="-84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0000"/>
      <w:tblLook w:val="04A0" w:firstRow="1" w:lastRow="0" w:firstColumn="1" w:lastColumn="0" w:noHBand="0" w:noVBand="1"/>
    </w:tblPr>
    <w:tblGrid>
      <w:gridCol w:w="10591"/>
    </w:tblGrid>
    <w:tr w:rsidR="00D06D56" w:rsidTr="007B5421">
      <w:trPr>
        <w:trHeight w:val="567"/>
      </w:trPr>
      <w:tc>
        <w:tcPr>
          <w:tcW w:w="10591" w:type="dxa"/>
          <w:shd w:val="clear" w:color="auto" w:fill="FFFFFF" w:themeFill="background1"/>
          <w:vAlign w:val="center"/>
        </w:tcPr>
        <w:p w:rsidR="00D06D56" w:rsidRPr="00CD5B47" w:rsidRDefault="00CD5B47" w:rsidP="007B5421">
          <w:pPr>
            <w:tabs>
              <w:tab w:val="left" w:pos="9916"/>
            </w:tabs>
            <w:ind w:right="459"/>
            <w:jc w:val="right"/>
            <w:rPr>
              <w:color w:val="000000" w:themeColor="text1"/>
              <w:sz w:val="16"/>
              <w:szCs w:val="16"/>
            </w:rPr>
          </w:pPr>
          <w:r>
            <w:rPr>
              <w:noProof/>
              <w:color w:val="000000" w:themeColor="text1"/>
              <w:sz w:val="16"/>
              <w:szCs w:val="16"/>
              <w:lang w:val="nl-BE" w:eastAsia="nl-BE"/>
            </w:rPr>
            <w:drawing>
              <wp:inline distT="0" distB="0" distL="0" distR="0" wp14:anchorId="40D8C520" wp14:editId="40D8C521">
                <wp:extent cx="1180524" cy="457200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24" cy="457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:rsidR="00D06D56" w:rsidRDefault="00D06D56" w:rsidP="00086716">
    <w:pPr>
      <w:tabs>
        <w:tab w:val="left" w:pos="3174"/>
      </w:tabs>
    </w:pPr>
  </w:p>
  <w:p w:rsidR="00D06D56" w:rsidRDefault="00D06D56" w:rsidP="00033F7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D56" w:rsidRDefault="00CA0D62" w:rsidP="003C573D">
    <w:pPr>
      <w:pStyle w:val="Header"/>
      <w:jc w:val="right"/>
    </w:pPr>
    <w:r w:rsidRPr="007C2D14">
      <w:rPr>
        <w:noProof/>
        <w:lang w:val="nl-BE" w:eastAsia="nl-BE"/>
      </w:rPr>
      <w:drawing>
        <wp:anchor distT="0" distB="0" distL="114300" distR="114300" simplePos="0" relativeHeight="251711488" behindDoc="0" locked="0" layoutInCell="1" allowOverlap="1" wp14:anchorId="40D8C524" wp14:editId="40D8C525">
          <wp:simplePos x="0" y="0"/>
          <wp:positionH relativeFrom="column">
            <wp:posOffset>3655695</wp:posOffset>
          </wp:positionH>
          <wp:positionV relativeFrom="paragraph">
            <wp:posOffset>139700</wp:posOffset>
          </wp:positionV>
          <wp:extent cx="2487930" cy="962025"/>
          <wp:effectExtent l="19050" t="0" r="7620" b="0"/>
          <wp:wrapNone/>
          <wp:docPr id="12" name="Picture 4" descr="P:\DLW\KBA\TIS\Eva\voor Veerle digitale templates\extra beelden Veerle\LOGO_DelawareConsulti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:\DLW\KBA\TIS\Eva\voor Veerle digitale templates\extra beelden Veerle\LOGO_DelawareConsulting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7930" cy="962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D2EAF1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9698A8D4"/>
    <w:lvl w:ilvl="0">
      <w:start w:val="1"/>
      <w:numFmt w:val="bullet"/>
      <w:pStyle w:val="ListBullet2"/>
      <w:lvlText w:val=""/>
      <w:lvlJc w:val="left"/>
      <w:pPr>
        <w:ind w:left="643" w:hanging="360"/>
      </w:pPr>
      <w:rPr>
        <w:rFonts w:ascii="Symbol" w:hAnsi="Symbol" w:hint="default"/>
        <w:color w:val="777877" w:themeColor="text2"/>
      </w:rPr>
    </w:lvl>
  </w:abstractNum>
  <w:abstractNum w:abstractNumId="2" w15:restartNumberingAfterBreak="0">
    <w:nsid w:val="FFFFFF89"/>
    <w:multiLevelType w:val="singleLevel"/>
    <w:tmpl w:val="D82E13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4651668"/>
    <w:multiLevelType w:val="hybridMultilevel"/>
    <w:tmpl w:val="A9B28280"/>
    <w:lvl w:ilvl="0" w:tplc="EC680972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E47823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F7E34"/>
    <w:multiLevelType w:val="multilevel"/>
    <w:tmpl w:val="26D653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D115704"/>
    <w:multiLevelType w:val="hybridMultilevel"/>
    <w:tmpl w:val="EA9E3466"/>
    <w:lvl w:ilvl="0" w:tplc="024C7B12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FF0000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E0013"/>
    <w:multiLevelType w:val="hybridMultilevel"/>
    <w:tmpl w:val="35FECC56"/>
    <w:lvl w:ilvl="0" w:tplc="91D89B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3B632" w:themeColor="accent5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C07A1"/>
    <w:multiLevelType w:val="hybridMultilevel"/>
    <w:tmpl w:val="9F88B77E"/>
    <w:lvl w:ilvl="0" w:tplc="006C9D2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CD5D4A"/>
    <w:multiLevelType w:val="hybridMultilevel"/>
    <w:tmpl w:val="9BFA32AC"/>
    <w:lvl w:ilvl="0" w:tplc="559806FE">
      <w:start w:val="1"/>
      <w:numFmt w:val="bullet"/>
      <w:pStyle w:val="ListBullet3"/>
      <w:lvlText w:val=""/>
      <w:lvlJc w:val="left"/>
      <w:pPr>
        <w:ind w:left="926" w:hanging="360"/>
      </w:pPr>
      <w:rPr>
        <w:rFonts w:ascii="Symbol" w:hAnsi="Symbol" w:hint="default"/>
        <w:color w:val="777877" w:themeColor="text2"/>
      </w:rPr>
    </w:lvl>
    <w:lvl w:ilvl="1" w:tplc="0813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9" w15:restartNumberingAfterBreak="0">
    <w:nsid w:val="370C142B"/>
    <w:multiLevelType w:val="hybridMultilevel"/>
    <w:tmpl w:val="24AC4C6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8352A"/>
    <w:multiLevelType w:val="hybridMultilevel"/>
    <w:tmpl w:val="322AFC9C"/>
    <w:lvl w:ilvl="0" w:tplc="29B8EEA4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15E3C"/>
    <w:multiLevelType w:val="hybridMultilevel"/>
    <w:tmpl w:val="DAFC8BD2"/>
    <w:lvl w:ilvl="0" w:tplc="9A3A36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47823" w:themeColor="accent1"/>
      </w:rPr>
    </w:lvl>
    <w:lvl w:ilvl="1" w:tplc="08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96FDC"/>
    <w:multiLevelType w:val="multilevel"/>
    <w:tmpl w:val="AF26BA3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5C4115F"/>
    <w:multiLevelType w:val="hybridMultilevel"/>
    <w:tmpl w:val="2762235A"/>
    <w:lvl w:ilvl="0" w:tplc="4B1E1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B632" w:themeColor="accent5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C77611"/>
    <w:multiLevelType w:val="hybridMultilevel"/>
    <w:tmpl w:val="62EA2DCC"/>
    <w:lvl w:ilvl="0" w:tplc="4B1E1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B632" w:themeColor="accent5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53712D"/>
    <w:multiLevelType w:val="hybridMultilevel"/>
    <w:tmpl w:val="6EB45824"/>
    <w:lvl w:ilvl="0" w:tplc="272AFCD0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184ED5"/>
    <w:multiLevelType w:val="hybridMultilevel"/>
    <w:tmpl w:val="BA225534"/>
    <w:lvl w:ilvl="0" w:tplc="200A98B4">
      <w:start w:val="1"/>
      <w:numFmt w:val="bullet"/>
      <w:pStyle w:val="ListBullet-BodyText"/>
      <w:lvlText w:val=""/>
      <w:lvlJc w:val="left"/>
      <w:pPr>
        <w:ind w:left="717" w:hanging="360"/>
      </w:pPr>
      <w:rPr>
        <w:rFonts w:ascii="Symbol" w:hAnsi="Symbol" w:hint="default"/>
        <w:color w:val="E47823" w:themeColor="accent1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E75C97"/>
    <w:multiLevelType w:val="hybridMultilevel"/>
    <w:tmpl w:val="AE9AE192"/>
    <w:lvl w:ilvl="0" w:tplc="569E8762">
      <w:start w:val="1"/>
      <w:numFmt w:val="bullet"/>
      <w:pStyle w:val="ListBullet2-BodyText"/>
      <w:lvlText w:val=""/>
      <w:lvlJc w:val="left"/>
      <w:pPr>
        <w:ind w:left="1077" w:hanging="360"/>
      </w:pPr>
      <w:rPr>
        <w:rFonts w:ascii="Symbol" w:hAnsi="Symbol" w:hint="default"/>
        <w:color w:val="777877" w:themeColor="text2"/>
      </w:rPr>
    </w:lvl>
    <w:lvl w:ilvl="1" w:tplc="081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78B03D52"/>
    <w:multiLevelType w:val="hybridMultilevel"/>
    <w:tmpl w:val="79A07300"/>
    <w:lvl w:ilvl="0" w:tplc="024C7B12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FF0000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11"/>
  </w:num>
  <w:num w:numId="6">
    <w:abstractNumId w:val="7"/>
  </w:num>
  <w:num w:numId="7">
    <w:abstractNumId w:val="18"/>
  </w:num>
  <w:num w:numId="8">
    <w:abstractNumId w:val="5"/>
  </w:num>
  <w:num w:numId="9">
    <w:abstractNumId w:val="10"/>
  </w:num>
  <w:num w:numId="10">
    <w:abstractNumId w:val="12"/>
  </w:num>
  <w:num w:numId="11">
    <w:abstractNumId w:val="12"/>
  </w:num>
  <w:num w:numId="12">
    <w:abstractNumId w:val="12"/>
  </w:num>
  <w:num w:numId="13">
    <w:abstractNumId w:val="11"/>
    <w:lvlOverride w:ilvl="0">
      <w:startOverride w:val="1"/>
    </w:lvlOverride>
  </w:num>
  <w:num w:numId="14">
    <w:abstractNumId w:val="6"/>
  </w:num>
  <w:num w:numId="15">
    <w:abstractNumId w:val="7"/>
  </w:num>
  <w:num w:numId="16">
    <w:abstractNumId w:val="6"/>
  </w:num>
  <w:num w:numId="17">
    <w:abstractNumId w:val="14"/>
  </w:num>
  <w:num w:numId="18">
    <w:abstractNumId w:val="13"/>
  </w:num>
  <w:num w:numId="19">
    <w:abstractNumId w:val="3"/>
  </w:num>
  <w:num w:numId="20">
    <w:abstractNumId w:val="8"/>
  </w:num>
  <w:num w:numId="21">
    <w:abstractNumId w:val="16"/>
  </w:num>
  <w:num w:numId="22">
    <w:abstractNumId w:val="17"/>
  </w:num>
  <w:num w:numId="23">
    <w:abstractNumId w:val="15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1F3"/>
    <w:rsid w:val="0000775F"/>
    <w:rsid w:val="00022BC2"/>
    <w:rsid w:val="000250B1"/>
    <w:rsid w:val="00025565"/>
    <w:rsid w:val="0003168F"/>
    <w:rsid w:val="00033F7D"/>
    <w:rsid w:val="000402A7"/>
    <w:rsid w:val="000469EA"/>
    <w:rsid w:val="00070A32"/>
    <w:rsid w:val="00072BB4"/>
    <w:rsid w:val="00075C23"/>
    <w:rsid w:val="00086716"/>
    <w:rsid w:val="00091122"/>
    <w:rsid w:val="000A0598"/>
    <w:rsid w:val="000A4042"/>
    <w:rsid w:val="000B21BA"/>
    <w:rsid w:val="000B4718"/>
    <w:rsid w:val="000C1879"/>
    <w:rsid w:val="000C3169"/>
    <w:rsid w:val="000C40E9"/>
    <w:rsid w:val="000C6E9E"/>
    <w:rsid w:val="000F0E99"/>
    <w:rsid w:val="000F5CF9"/>
    <w:rsid w:val="00104344"/>
    <w:rsid w:val="0014142C"/>
    <w:rsid w:val="00144CA0"/>
    <w:rsid w:val="001526A2"/>
    <w:rsid w:val="00153B7E"/>
    <w:rsid w:val="00155B1F"/>
    <w:rsid w:val="00157269"/>
    <w:rsid w:val="001604A6"/>
    <w:rsid w:val="001620ED"/>
    <w:rsid w:val="00162476"/>
    <w:rsid w:val="00192209"/>
    <w:rsid w:val="001A2960"/>
    <w:rsid w:val="001A2A34"/>
    <w:rsid w:val="001B0337"/>
    <w:rsid w:val="001B0448"/>
    <w:rsid w:val="001B3FDB"/>
    <w:rsid w:val="001B6D1C"/>
    <w:rsid w:val="001D115A"/>
    <w:rsid w:val="001D2D57"/>
    <w:rsid w:val="001D4634"/>
    <w:rsid w:val="001D5203"/>
    <w:rsid w:val="001E2A02"/>
    <w:rsid w:val="001E7468"/>
    <w:rsid w:val="001F3139"/>
    <w:rsid w:val="001F7ABA"/>
    <w:rsid w:val="0020072C"/>
    <w:rsid w:val="00212EBE"/>
    <w:rsid w:val="00232D3B"/>
    <w:rsid w:val="002425FC"/>
    <w:rsid w:val="002446DC"/>
    <w:rsid w:val="00245FCD"/>
    <w:rsid w:val="00252CBC"/>
    <w:rsid w:val="00253F2D"/>
    <w:rsid w:val="00255DDE"/>
    <w:rsid w:val="002642A8"/>
    <w:rsid w:val="00266F9E"/>
    <w:rsid w:val="002800EA"/>
    <w:rsid w:val="0029065B"/>
    <w:rsid w:val="002A3C60"/>
    <w:rsid w:val="002B0CB2"/>
    <w:rsid w:val="002B0D9A"/>
    <w:rsid w:val="002B5302"/>
    <w:rsid w:val="002B739B"/>
    <w:rsid w:val="002B74E3"/>
    <w:rsid w:val="002C7DE7"/>
    <w:rsid w:val="002E4569"/>
    <w:rsid w:val="002E7F4A"/>
    <w:rsid w:val="002F3AFD"/>
    <w:rsid w:val="00300A2B"/>
    <w:rsid w:val="003021FA"/>
    <w:rsid w:val="00324C92"/>
    <w:rsid w:val="00345E79"/>
    <w:rsid w:val="00347ADA"/>
    <w:rsid w:val="003519DA"/>
    <w:rsid w:val="00351AC0"/>
    <w:rsid w:val="00355939"/>
    <w:rsid w:val="00360A68"/>
    <w:rsid w:val="00363E94"/>
    <w:rsid w:val="00370304"/>
    <w:rsid w:val="00372C2A"/>
    <w:rsid w:val="003814B0"/>
    <w:rsid w:val="0039501E"/>
    <w:rsid w:val="0039687B"/>
    <w:rsid w:val="003A3A58"/>
    <w:rsid w:val="003B2322"/>
    <w:rsid w:val="003C02FB"/>
    <w:rsid w:val="003C1750"/>
    <w:rsid w:val="003C573D"/>
    <w:rsid w:val="003D5EDD"/>
    <w:rsid w:val="003E0266"/>
    <w:rsid w:val="004006FD"/>
    <w:rsid w:val="00406AA6"/>
    <w:rsid w:val="00411253"/>
    <w:rsid w:val="00411FFB"/>
    <w:rsid w:val="00420CDA"/>
    <w:rsid w:val="00430047"/>
    <w:rsid w:val="00432895"/>
    <w:rsid w:val="004332EA"/>
    <w:rsid w:val="0045028F"/>
    <w:rsid w:val="004671D8"/>
    <w:rsid w:val="0047316B"/>
    <w:rsid w:val="00477F15"/>
    <w:rsid w:val="0049722C"/>
    <w:rsid w:val="004A3E8F"/>
    <w:rsid w:val="004B12DC"/>
    <w:rsid w:val="004D099B"/>
    <w:rsid w:val="004D5971"/>
    <w:rsid w:val="004E1ADD"/>
    <w:rsid w:val="004E5962"/>
    <w:rsid w:val="005005A3"/>
    <w:rsid w:val="005100C3"/>
    <w:rsid w:val="0052269F"/>
    <w:rsid w:val="00524862"/>
    <w:rsid w:val="005321A5"/>
    <w:rsid w:val="0053676B"/>
    <w:rsid w:val="00536924"/>
    <w:rsid w:val="00537BD2"/>
    <w:rsid w:val="00543624"/>
    <w:rsid w:val="00554E3A"/>
    <w:rsid w:val="00575E58"/>
    <w:rsid w:val="00582539"/>
    <w:rsid w:val="00582DEC"/>
    <w:rsid w:val="00584137"/>
    <w:rsid w:val="005848BD"/>
    <w:rsid w:val="005A039B"/>
    <w:rsid w:val="005A472D"/>
    <w:rsid w:val="005A51E9"/>
    <w:rsid w:val="005B0F52"/>
    <w:rsid w:val="005B3309"/>
    <w:rsid w:val="005F4BD3"/>
    <w:rsid w:val="00605241"/>
    <w:rsid w:val="006071ED"/>
    <w:rsid w:val="0061464B"/>
    <w:rsid w:val="00615ED2"/>
    <w:rsid w:val="00635D5E"/>
    <w:rsid w:val="00636D3E"/>
    <w:rsid w:val="00644889"/>
    <w:rsid w:val="00644AA4"/>
    <w:rsid w:val="006458AF"/>
    <w:rsid w:val="00667BFD"/>
    <w:rsid w:val="00675293"/>
    <w:rsid w:val="00675297"/>
    <w:rsid w:val="006800DE"/>
    <w:rsid w:val="00681691"/>
    <w:rsid w:val="00696F5A"/>
    <w:rsid w:val="006A5B3E"/>
    <w:rsid w:val="006B27BB"/>
    <w:rsid w:val="006E744F"/>
    <w:rsid w:val="006F4488"/>
    <w:rsid w:val="006F6F20"/>
    <w:rsid w:val="006F7AF9"/>
    <w:rsid w:val="007059F9"/>
    <w:rsid w:val="007077CD"/>
    <w:rsid w:val="00720630"/>
    <w:rsid w:val="007428D1"/>
    <w:rsid w:val="00743B54"/>
    <w:rsid w:val="00760606"/>
    <w:rsid w:val="007764C7"/>
    <w:rsid w:val="007775E5"/>
    <w:rsid w:val="00784386"/>
    <w:rsid w:val="007933EC"/>
    <w:rsid w:val="007B5421"/>
    <w:rsid w:val="007C0FF3"/>
    <w:rsid w:val="007C2ABB"/>
    <w:rsid w:val="007C2D14"/>
    <w:rsid w:val="007D0E40"/>
    <w:rsid w:val="007F1115"/>
    <w:rsid w:val="007F129F"/>
    <w:rsid w:val="007F46E7"/>
    <w:rsid w:val="00805DB1"/>
    <w:rsid w:val="008063EE"/>
    <w:rsid w:val="00810109"/>
    <w:rsid w:val="00814B2E"/>
    <w:rsid w:val="00821B13"/>
    <w:rsid w:val="008272F9"/>
    <w:rsid w:val="0083203E"/>
    <w:rsid w:val="008351CD"/>
    <w:rsid w:val="008376F8"/>
    <w:rsid w:val="008512EF"/>
    <w:rsid w:val="00853428"/>
    <w:rsid w:val="00856945"/>
    <w:rsid w:val="00875BC7"/>
    <w:rsid w:val="008903D3"/>
    <w:rsid w:val="008D121F"/>
    <w:rsid w:val="008D1AEE"/>
    <w:rsid w:val="008D2DFB"/>
    <w:rsid w:val="008E370D"/>
    <w:rsid w:val="008E5BE1"/>
    <w:rsid w:val="008E69A1"/>
    <w:rsid w:val="008E746D"/>
    <w:rsid w:val="008E75A3"/>
    <w:rsid w:val="00901340"/>
    <w:rsid w:val="009123D1"/>
    <w:rsid w:val="00917634"/>
    <w:rsid w:val="00920241"/>
    <w:rsid w:val="00934993"/>
    <w:rsid w:val="009519F1"/>
    <w:rsid w:val="0095359A"/>
    <w:rsid w:val="00957C8E"/>
    <w:rsid w:val="009619BD"/>
    <w:rsid w:val="0096739F"/>
    <w:rsid w:val="009724C1"/>
    <w:rsid w:val="00977717"/>
    <w:rsid w:val="009876ED"/>
    <w:rsid w:val="00991562"/>
    <w:rsid w:val="0099676B"/>
    <w:rsid w:val="009A0567"/>
    <w:rsid w:val="009A3CE3"/>
    <w:rsid w:val="009A3F47"/>
    <w:rsid w:val="009A5BFB"/>
    <w:rsid w:val="009A5EC7"/>
    <w:rsid w:val="009A65F2"/>
    <w:rsid w:val="009B0A57"/>
    <w:rsid w:val="009D1B1B"/>
    <w:rsid w:val="009E3A4F"/>
    <w:rsid w:val="009E4EAC"/>
    <w:rsid w:val="009E51F3"/>
    <w:rsid w:val="009E700E"/>
    <w:rsid w:val="009F6980"/>
    <w:rsid w:val="00A00523"/>
    <w:rsid w:val="00A0288A"/>
    <w:rsid w:val="00A11FBB"/>
    <w:rsid w:val="00A16367"/>
    <w:rsid w:val="00A21FE9"/>
    <w:rsid w:val="00A27F75"/>
    <w:rsid w:val="00A313C2"/>
    <w:rsid w:val="00A317A1"/>
    <w:rsid w:val="00A36722"/>
    <w:rsid w:val="00A368F1"/>
    <w:rsid w:val="00A40593"/>
    <w:rsid w:val="00A409EE"/>
    <w:rsid w:val="00A54871"/>
    <w:rsid w:val="00A57115"/>
    <w:rsid w:val="00A576A3"/>
    <w:rsid w:val="00A57FBC"/>
    <w:rsid w:val="00A63108"/>
    <w:rsid w:val="00A65DC7"/>
    <w:rsid w:val="00A65FB1"/>
    <w:rsid w:val="00A66E57"/>
    <w:rsid w:val="00A82F74"/>
    <w:rsid w:val="00A86566"/>
    <w:rsid w:val="00A92A30"/>
    <w:rsid w:val="00A96DAC"/>
    <w:rsid w:val="00AA5052"/>
    <w:rsid w:val="00AC6F9D"/>
    <w:rsid w:val="00AE1B41"/>
    <w:rsid w:val="00AE54B7"/>
    <w:rsid w:val="00AE6343"/>
    <w:rsid w:val="00AF0F45"/>
    <w:rsid w:val="00AF2778"/>
    <w:rsid w:val="00B01CED"/>
    <w:rsid w:val="00B04C03"/>
    <w:rsid w:val="00B05080"/>
    <w:rsid w:val="00B07615"/>
    <w:rsid w:val="00B139E8"/>
    <w:rsid w:val="00B20968"/>
    <w:rsid w:val="00B22B8D"/>
    <w:rsid w:val="00B40860"/>
    <w:rsid w:val="00B453DF"/>
    <w:rsid w:val="00B4574B"/>
    <w:rsid w:val="00B45BCD"/>
    <w:rsid w:val="00B4752D"/>
    <w:rsid w:val="00B563D1"/>
    <w:rsid w:val="00B62A02"/>
    <w:rsid w:val="00B62DE7"/>
    <w:rsid w:val="00B71002"/>
    <w:rsid w:val="00B74447"/>
    <w:rsid w:val="00B822C2"/>
    <w:rsid w:val="00B82BB6"/>
    <w:rsid w:val="00B86BBC"/>
    <w:rsid w:val="00B92716"/>
    <w:rsid w:val="00B96C2F"/>
    <w:rsid w:val="00BA0223"/>
    <w:rsid w:val="00BA0FFE"/>
    <w:rsid w:val="00BA26E4"/>
    <w:rsid w:val="00BA6485"/>
    <w:rsid w:val="00BC6451"/>
    <w:rsid w:val="00BC7392"/>
    <w:rsid w:val="00BD019C"/>
    <w:rsid w:val="00BD5573"/>
    <w:rsid w:val="00BD56B4"/>
    <w:rsid w:val="00BF2EE6"/>
    <w:rsid w:val="00BF60DB"/>
    <w:rsid w:val="00C10AC3"/>
    <w:rsid w:val="00C1434E"/>
    <w:rsid w:val="00C150DA"/>
    <w:rsid w:val="00C21A68"/>
    <w:rsid w:val="00C21FFE"/>
    <w:rsid w:val="00C264FA"/>
    <w:rsid w:val="00C56E09"/>
    <w:rsid w:val="00C62C9B"/>
    <w:rsid w:val="00C63B91"/>
    <w:rsid w:val="00C66830"/>
    <w:rsid w:val="00C7166E"/>
    <w:rsid w:val="00C80EEA"/>
    <w:rsid w:val="00C81AE4"/>
    <w:rsid w:val="00C90346"/>
    <w:rsid w:val="00C97724"/>
    <w:rsid w:val="00CA0D62"/>
    <w:rsid w:val="00CB372E"/>
    <w:rsid w:val="00CB3E50"/>
    <w:rsid w:val="00CC2C55"/>
    <w:rsid w:val="00CC668C"/>
    <w:rsid w:val="00CC7B7B"/>
    <w:rsid w:val="00CD5B47"/>
    <w:rsid w:val="00CD7533"/>
    <w:rsid w:val="00CE0163"/>
    <w:rsid w:val="00CE14D0"/>
    <w:rsid w:val="00CE563A"/>
    <w:rsid w:val="00CF04A5"/>
    <w:rsid w:val="00CF3725"/>
    <w:rsid w:val="00D06D56"/>
    <w:rsid w:val="00D10794"/>
    <w:rsid w:val="00D130B2"/>
    <w:rsid w:val="00D17FDB"/>
    <w:rsid w:val="00D37C61"/>
    <w:rsid w:val="00D43221"/>
    <w:rsid w:val="00D5521D"/>
    <w:rsid w:val="00D57378"/>
    <w:rsid w:val="00D64736"/>
    <w:rsid w:val="00D64CE5"/>
    <w:rsid w:val="00D65251"/>
    <w:rsid w:val="00D66F21"/>
    <w:rsid w:val="00D70F77"/>
    <w:rsid w:val="00D71E7B"/>
    <w:rsid w:val="00D73AB8"/>
    <w:rsid w:val="00D87EF9"/>
    <w:rsid w:val="00D90747"/>
    <w:rsid w:val="00D922C1"/>
    <w:rsid w:val="00DA3066"/>
    <w:rsid w:val="00DA45C7"/>
    <w:rsid w:val="00DB53C1"/>
    <w:rsid w:val="00DC4795"/>
    <w:rsid w:val="00DD2E33"/>
    <w:rsid w:val="00DD7D3A"/>
    <w:rsid w:val="00DE4D53"/>
    <w:rsid w:val="00DF1675"/>
    <w:rsid w:val="00DF7162"/>
    <w:rsid w:val="00E0500D"/>
    <w:rsid w:val="00E10445"/>
    <w:rsid w:val="00E14266"/>
    <w:rsid w:val="00E21414"/>
    <w:rsid w:val="00E22CE2"/>
    <w:rsid w:val="00E27C8C"/>
    <w:rsid w:val="00E369EB"/>
    <w:rsid w:val="00E51D5F"/>
    <w:rsid w:val="00E53555"/>
    <w:rsid w:val="00E60C05"/>
    <w:rsid w:val="00E630F2"/>
    <w:rsid w:val="00E656A3"/>
    <w:rsid w:val="00E65738"/>
    <w:rsid w:val="00E65C3D"/>
    <w:rsid w:val="00E6757F"/>
    <w:rsid w:val="00E70649"/>
    <w:rsid w:val="00E7092E"/>
    <w:rsid w:val="00E7244B"/>
    <w:rsid w:val="00E77D70"/>
    <w:rsid w:val="00E83EF7"/>
    <w:rsid w:val="00E90BFF"/>
    <w:rsid w:val="00E9795A"/>
    <w:rsid w:val="00EA469F"/>
    <w:rsid w:val="00EA4A29"/>
    <w:rsid w:val="00EA71A6"/>
    <w:rsid w:val="00EB471A"/>
    <w:rsid w:val="00EC3369"/>
    <w:rsid w:val="00EC4B68"/>
    <w:rsid w:val="00ED1B2E"/>
    <w:rsid w:val="00EE01E8"/>
    <w:rsid w:val="00EE6CD3"/>
    <w:rsid w:val="00F105C6"/>
    <w:rsid w:val="00F10F81"/>
    <w:rsid w:val="00F14F08"/>
    <w:rsid w:val="00F23750"/>
    <w:rsid w:val="00F255E4"/>
    <w:rsid w:val="00F52A8C"/>
    <w:rsid w:val="00F53C27"/>
    <w:rsid w:val="00F87506"/>
    <w:rsid w:val="00F92477"/>
    <w:rsid w:val="00F967CA"/>
    <w:rsid w:val="00F9685C"/>
    <w:rsid w:val="00FA0D4D"/>
    <w:rsid w:val="00FA4AFA"/>
    <w:rsid w:val="00FB4C15"/>
    <w:rsid w:val="00FB51E1"/>
    <w:rsid w:val="00FB5A78"/>
    <w:rsid w:val="00FC4A9D"/>
    <w:rsid w:val="00FD0DD6"/>
    <w:rsid w:val="00FD1831"/>
    <w:rsid w:val="00FD6E37"/>
    <w:rsid w:val="00FE1351"/>
    <w:rsid w:val="00FE536C"/>
    <w:rsid w:val="00FF0E00"/>
    <w:rsid w:val="00FF58C1"/>
    <w:rsid w:val="00FF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D8C4AE"/>
  <w15:docId w15:val="{1FE8B332-8564-402F-8EB9-4B194C2A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nl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9EE"/>
    <w:rPr>
      <w:color w:val="3B3C3B" w:themeColor="text2" w:themeShade="80"/>
      <w:sz w:val="21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FA0D4D"/>
    <w:pPr>
      <w:keepNext/>
      <w:pageBreakBefore/>
      <w:numPr>
        <w:numId w:val="10"/>
      </w:numPr>
      <w:tabs>
        <w:tab w:val="left" w:pos="1134"/>
      </w:tabs>
      <w:spacing w:before="240" w:after="240"/>
      <w:ind w:left="1134" w:hanging="1134"/>
      <w:outlineLvl w:val="0"/>
    </w:pPr>
    <w:rPr>
      <w:b/>
      <w:bCs/>
      <w:color w:val="E47823" w:themeColor="accent1"/>
      <w:kern w:val="32"/>
      <w:sz w:val="26"/>
      <w:szCs w:val="26"/>
    </w:rPr>
  </w:style>
  <w:style w:type="paragraph" w:styleId="Heading2">
    <w:name w:val="heading 2"/>
    <w:basedOn w:val="Normal"/>
    <w:next w:val="BodyText"/>
    <w:link w:val="Heading2Char"/>
    <w:autoRedefine/>
    <w:unhideWhenUsed/>
    <w:qFormat/>
    <w:rsid w:val="00635D5E"/>
    <w:pPr>
      <w:keepNext/>
      <w:numPr>
        <w:ilvl w:val="1"/>
        <w:numId w:val="10"/>
      </w:numPr>
      <w:tabs>
        <w:tab w:val="left" w:pos="1134"/>
      </w:tabs>
      <w:spacing w:before="480" w:after="240"/>
      <w:ind w:left="1134" w:hanging="1134"/>
      <w:outlineLvl w:val="1"/>
    </w:pPr>
    <w:rPr>
      <w:b/>
      <w:bCs/>
      <w:iCs/>
      <w:sz w:val="24"/>
      <w:szCs w:val="24"/>
    </w:rPr>
  </w:style>
  <w:style w:type="paragraph" w:styleId="Heading3">
    <w:name w:val="heading 3"/>
    <w:basedOn w:val="Normal"/>
    <w:next w:val="BodyText"/>
    <w:link w:val="Heading3Char"/>
    <w:autoRedefine/>
    <w:unhideWhenUsed/>
    <w:qFormat/>
    <w:rsid w:val="00635D5E"/>
    <w:pPr>
      <w:keepNext/>
      <w:numPr>
        <w:ilvl w:val="2"/>
        <w:numId w:val="10"/>
      </w:numPr>
      <w:tabs>
        <w:tab w:val="left" w:pos="1134"/>
      </w:tabs>
      <w:spacing w:before="480" w:after="240"/>
      <w:ind w:left="1134" w:hanging="1134"/>
      <w:outlineLvl w:val="2"/>
    </w:pPr>
    <w:rPr>
      <w:b/>
      <w:bCs/>
      <w:sz w:val="24"/>
      <w:szCs w:val="26"/>
      <w:lang w:val="nl-BE"/>
    </w:rPr>
  </w:style>
  <w:style w:type="paragraph" w:styleId="Heading4">
    <w:name w:val="heading 4"/>
    <w:basedOn w:val="Normal"/>
    <w:next w:val="BodyText"/>
    <w:link w:val="Heading4Char"/>
    <w:autoRedefine/>
    <w:unhideWhenUsed/>
    <w:qFormat/>
    <w:rsid w:val="00635D5E"/>
    <w:pPr>
      <w:keepNext/>
      <w:numPr>
        <w:ilvl w:val="3"/>
        <w:numId w:val="10"/>
      </w:numPr>
      <w:tabs>
        <w:tab w:val="left" w:pos="1134"/>
      </w:tabs>
      <w:spacing w:before="480" w:after="60"/>
      <w:ind w:left="1134" w:hanging="1134"/>
      <w:outlineLvl w:val="3"/>
    </w:pPr>
    <w:rPr>
      <w:b/>
      <w:bCs/>
      <w:sz w:val="22"/>
      <w:szCs w:val="19"/>
    </w:rPr>
  </w:style>
  <w:style w:type="paragraph" w:styleId="Heading5">
    <w:name w:val="heading 5"/>
    <w:basedOn w:val="Normal"/>
    <w:next w:val="BodyText"/>
    <w:link w:val="Heading5Char"/>
    <w:autoRedefine/>
    <w:unhideWhenUsed/>
    <w:qFormat/>
    <w:rsid w:val="00635D5E"/>
    <w:pPr>
      <w:numPr>
        <w:ilvl w:val="4"/>
        <w:numId w:val="10"/>
      </w:numPr>
      <w:tabs>
        <w:tab w:val="left" w:pos="1134"/>
      </w:tabs>
      <w:spacing w:before="480" w:after="60"/>
      <w:ind w:left="1134" w:hanging="1134"/>
      <w:outlineLvl w:val="4"/>
    </w:pPr>
    <w:rPr>
      <w:b/>
      <w:bCs/>
      <w:iCs/>
      <w:sz w:val="22"/>
      <w:szCs w:val="19"/>
    </w:rPr>
  </w:style>
  <w:style w:type="paragraph" w:styleId="Heading6">
    <w:name w:val="heading 6"/>
    <w:basedOn w:val="Normal"/>
    <w:next w:val="BodyText"/>
    <w:link w:val="Heading6Char"/>
    <w:autoRedefine/>
    <w:uiPriority w:val="9"/>
    <w:unhideWhenUsed/>
    <w:qFormat/>
    <w:rsid w:val="00635D5E"/>
    <w:pPr>
      <w:numPr>
        <w:ilvl w:val="5"/>
        <w:numId w:val="10"/>
      </w:numPr>
      <w:tabs>
        <w:tab w:val="left" w:pos="1191"/>
      </w:tabs>
      <w:spacing w:before="480" w:after="60"/>
      <w:ind w:left="1191" w:hanging="1191"/>
      <w:outlineLvl w:val="5"/>
    </w:pPr>
    <w:rPr>
      <w:b/>
      <w:bCs/>
      <w:sz w:val="22"/>
      <w:szCs w:val="18"/>
      <w:lang w:val="nl-BE"/>
    </w:rPr>
  </w:style>
  <w:style w:type="paragraph" w:styleId="Heading7">
    <w:name w:val="heading 7"/>
    <w:basedOn w:val="Normal"/>
    <w:next w:val="BodyText"/>
    <w:link w:val="Heading7Char"/>
    <w:autoRedefine/>
    <w:uiPriority w:val="9"/>
    <w:unhideWhenUsed/>
    <w:qFormat/>
    <w:rsid w:val="00635D5E"/>
    <w:pPr>
      <w:numPr>
        <w:ilvl w:val="6"/>
        <w:numId w:val="10"/>
      </w:numPr>
      <w:tabs>
        <w:tab w:val="left" w:pos="1474"/>
      </w:tabs>
      <w:ind w:left="1474" w:hanging="1474"/>
      <w:outlineLvl w:val="6"/>
    </w:pPr>
    <w:rPr>
      <w:b/>
      <w:sz w:val="22"/>
      <w:szCs w:val="18"/>
    </w:rPr>
  </w:style>
  <w:style w:type="paragraph" w:styleId="Heading8">
    <w:name w:val="heading 8"/>
    <w:basedOn w:val="Normal"/>
    <w:next w:val="BodyText"/>
    <w:link w:val="Heading8Char"/>
    <w:autoRedefine/>
    <w:uiPriority w:val="9"/>
    <w:unhideWhenUsed/>
    <w:qFormat/>
    <w:rsid w:val="00635D5E"/>
    <w:pPr>
      <w:numPr>
        <w:ilvl w:val="7"/>
        <w:numId w:val="10"/>
      </w:numPr>
      <w:tabs>
        <w:tab w:val="left" w:pos="1588"/>
      </w:tabs>
      <w:spacing w:before="480" w:after="60"/>
      <w:ind w:left="1588" w:hanging="1588"/>
      <w:outlineLvl w:val="7"/>
    </w:pPr>
    <w:rPr>
      <w:b/>
      <w:iCs/>
      <w:sz w:val="22"/>
      <w:szCs w:val="24"/>
    </w:rPr>
  </w:style>
  <w:style w:type="paragraph" w:styleId="Heading9">
    <w:name w:val="heading 9"/>
    <w:basedOn w:val="Normal"/>
    <w:next w:val="BodyText"/>
    <w:link w:val="Heading9Char"/>
    <w:autoRedefine/>
    <w:uiPriority w:val="9"/>
    <w:unhideWhenUsed/>
    <w:qFormat/>
    <w:rsid w:val="00635D5E"/>
    <w:pPr>
      <w:numPr>
        <w:ilvl w:val="8"/>
        <w:numId w:val="10"/>
      </w:numPr>
      <w:tabs>
        <w:tab w:val="left" w:pos="1758"/>
      </w:tabs>
      <w:spacing w:before="480" w:after="60"/>
      <w:ind w:left="1758" w:hanging="1758"/>
      <w:outlineLvl w:val="8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unhideWhenUsed/>
    <w:rsid w:val="00E7064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0649"/>
    <w:rPr>
      <w:rFonts w:ascii="Verdana" w:hAnsi="Verdana"/>
      <w:sz w:val="17"/>
    </w:rPr>
  </w:style>
  <w:style w:type="paragraph" w:styleId="Footer">
    <w:name w:val="footer"/>
    <w:basedOn w:val="Normal"/>
    <w:link w:val="FooterChar"/>
    <w:uiPriority w:val="99"/>
    <w:unhideWhenUsed/>
    <w:rsid w:val="001A2960"/>
    <w:pPr>
      <w:tabs>
        <w:tab w:val="center" w:pos="5421"/>
        <w:tab w:val="right" w:pos="10666"/>
      </w:tabs>
    </w:pPr>
    <w:rPr>
      <w:rFonts w:cs="Arial"/>
      <w:b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A2960"/>
    <w:rPr>
      <w:rFonts w:cs="Arial"/>
      <w:b/>
      <w:color w:val="7F7F7F" w:themeColor="text1" w:themeTint="80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6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6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706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basedOn w:val="DefaultParagraphFont"/>
    <w:uiPriority w:val="1"/>
    <w:rsid w:val="00537BD2"/>
  </w:style>
  <w:style w:type="character" w:customStyle="1" w:styleId="Heading1Char">
    <w:name w:val="Heading 1 Char"/>
    <w:basedOn w:val="DefaultParagraphFont"/>
    <w:link w:val="Heading1"/>
    <w:rsid w:val="00FA0D4D"/>
    <w:rPr>
      <w:b/>
      <w:bCs/>
      <w:color w:val="E47823" w:themeColor="accent1"/>
      <w:kern w:val="32"/>
      <w:sz w:val="26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288A"/>
    <w:pPr>
      <w:tabs>
        <w:tab w:val="left" w:pos="709"/>
        <w:tab w:val="right" w:pos="9356"/>
      </w:tabs>
      <w:spacing w:before="360" w:after="360"/>
      <w:ind w:left="709" w:hanging="709"/>
    </w:pPr>
    <w:rPr>
      <w:b/>
      <w:noProof/>
      <w:sz w:val="22"/>
    </w:rPr>
  </w:style>
  <w:style w:type="paragraph" w:styleId="BodyText">
    <w:name w:val="Body Text"/>
    <w:basedOn w:val="Normal"/>
    <w:link w:val="BodyTextChar"/>
    <w:uiPriority w:val="99"/>
    <w:unhideWhenUsed/>
    <w:rsid w:val="002800EA"/>
    <w:pPr>
      <w:spacing w:after="240"/>
    </w:pPr>
  </w:style>
  <w:style w:type="character" w:customStyle="1" w:styleId="BodyTextChar">
    <w:name w:val="Body Text Char"/>
    <w:basedOn w:val="DefaultParagraphFont"/>
    <w:link w:val="BodyText"/>
    <w:uiPriority w:val="99"/>
    <w:rsid w:val="002800EA"/>
    <w:rPr>
      <w:rFonts w:ascii="Verdana" w:hAnsi="Verdana"/>
      <w:sz w:val="17"/>
      <w:szCs w:val="22"/>
    </w:rPr>
  </w:style>
  <w:style w:type="character" w:styleId="Hyperlink">
    <w:name w:val="Hyperlink"/>
    <w:basedOn w:val="DefaultParagraphFont"/>
    <w:uiPriority w:val="99"/>
    <w:unhideWhenUsed/>
    <w:qFormat/>
    <w:rsid w:val="00C63B91"/>
    <w:rPr>
      <w:rFonts w:ascii="Calibri" w:hAnsi="Calibri"/>
      <w:color w:val="752774" w:themeColor="accent3"/>
      <w:sz w:val="16"/>
      <w:u w:val="single"/>
    </w:rPr>
  </w:style>
  <w:style w:type="character" w:customStyle="1" w:styleId="Heading2Char">
    <w:name w:val="Heading 2 Char"/>
    <w:basedOn w:val="DefaultParagraphFont"/>
    <w:link w:val="Heading2"/>
    <w:rsid w:val="00635D5E"/>
    <w:rPr>
      <w:b/>
      <w:bCs/>
      <w:iCs/>
      <w:color w:val="3B3C3B" w:themeColor="text2" w:themeShade="8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635D5E"/>
    <w:rPr>
      <w:b/>
      <w:bCs/>
      <w:color w:val="777877" w:themeColor="text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635D5E"/>
    <w:rPr>
      <w:b/>
      <w:bCs/>
      <w:color w:val="777877" w:themeColor="text2"/>
      <w:sz w:val="22"/>
      <w:szCs w:val="19"/>
      <w:lang w:val="en-US"/>
    </w:rPr>
  </w:style>
  <w:style w:type="paragraph" w:styleId="ListBullet">
    <w:name w:val="List Bullet"/>
    <w:basedOn w:val="ListParagraph"/>
    <w:link w:val="ListBulletChar"/>
    <w:autoRedefine/>
    <w:uiPriority w:val="1"/>
    <w:qFormat/>
    <w:rsid w:val="00FA0D4D"/>
    <w:pPr>
      <w:numPr>
        <w:numId w:val="19"/>
      </w:numPr>
    </w:pPr>
    <w:rPr>
      <w:lang w:val="nl-BE"/>
    </w:rPr>
  </w:style>
  <w:style w:type="paragraph" w:styleId="ListBullet2">
    <w:name w:val="List Bullet 2"/>
    <w:basedOn w:val="Normal"/>
    <w:autoRedefine/>
    <w:uiPriority w:val="1"/>
    <w:rsid w:val="008D2DFB"/>
    <w:pPr>
      <w:numPr>
        <w:numId w:val="3"/>
      </w:numPr>
      <w:ind w:left="851" w:hanging="425"/>
    </w:pPr>
    <w:rPr>
      <w:rFonts w:eastAsia="Times New Roman"/>
      <w:szCs w:val="24"/>
      <w:lang w:eastAsia="nl-BE"/>
    </w:rPr>
  </w:style>
  <w:style w:type="paragraph" w:styleId="ListBullet3">
    <w:name w:val="List Bullet 3"/>
    <w:basedOn w:val="Normal"/>
    <w:autoRedefine/>
    <w:uiPriority w:val="1"/>
    <w:qFormat/>
    <w:rsid w:val="008D2DFB"/>
    <w:pPr>
      <w:numPr>
        <w:numId w:val="20"/>
      </w:numPr>
      <w:ind w:left="1276"/>
    </w:pPr>
    <w:rPr>
      <w:rFonts w:eastAsia="Times New Roman"/>
      <w:szCs w:val="21"/>
      <w:lang w:eastAsia="nl-BE"/>
    </w:rPr>
  </w:style>
  <w:style w:type="paragraph" w:customStyle="1" w:styleId="ListBullet-BodyText">
    <w:name w:val="List Bullet - Body Text"/>
    <w:basedOn w:val="ListBullet"/>
    <w:autoRedefine/>
    <w:uiPriority w:val="1"/>
    <w:rsid w:val="00FA0D4D"/>
    <w:pPr>
      <w:numPr>
        <w:numId w:val="21"/>
      </w:numPr>
      <w:spacing w:after="240" w:line="360" w:lineRule="auto"/>
    </w:pPr>
  </w:style>
  <w:style w:type="paragraph" w:styleId="ListNumber">
    <w:name w:val="List Number"/>
    <w:basedOn w:val="Normal"/>
    <w:uiPriority w:val="1"/>
    <w:rsid w:val="00CF3725"/>
    <w:pPr>
      <w:numPr>
        <w:numId w:val="6"/>
      </w:numPr>
      <w:tabs>
        <w:tab w:val="left" w:pos="357"/>
      </w:tabs>
    </w:pPr>
    <w:rPr>
      <w:rFonts w:eastAsia="Times New Roman"/>
      <w:szCs w:val="24"/>
      <w:lang w:eastAsia="nl-BE"/>
    </w:rPr>
  </w:style>
  <w:style w:type="paragraph" w:customStyle="1" w:styleId="DLWSubtitle">
    <w:name w:val="DLW Subtitle"/>
    <w:basedOn w:val="BodyText"/>
    <w:link w:val="DLWSubtitleChar"/>
    <w:autoRedefine/>
    <w:rsid w:val="00CF3725"/>
    <w:pPr>
      <w:keepNext/>
      <w:spacing w:before="240"/>
    </w:pPr>
    <w:rPr>
      <w:rFonts w:eastAsia="Times New Roman"/>
      <w:b/>
      <w:bCs/>
      <w:szCs w:val="24"/>
      <w:lang w:val="en-GB" w:eastAsia="nl-BE"/>
    </w:rPr>
  </w:style>
  <w:style w:type="character" w:customStyle="1" w:styleId="DLWSubtitleChar">
    <w:name w:val="DLW Subtitle Char"/>
    <w:basedOn w:val="BodyTextChar"/>
    <w:link w:val="DLWSubtitle"/>
    <w:rsid w:val="00CF3725"/>
    <w:rPr>
      <w:rFonts w:ascii="Verdana" w:eastAsia="Times New Roman" w:hAnsi="Verdana"/>
      <w:b/>
      <w:bCs/>
      <w:sz w:val="17"/>
      <w:szCs w:val="24"/>
      <w:lang w:val="en-GB" w:eastAsia="nl-BE"/>
    </w:rPr>
  </w:style>
  <w:style w:type="character" w:customStyle="1" w:styleId="ListBulletChar">
    <w:name w:val="List Bullet Char"/>
    <w:basedOn w:val="DefaultParagraphFont"/>
    <w:link w:val="ListBullet"/>
    <w:uiPriority w:val="1"/>
    <w:rsid w:val="00FA0D4D"/>
    <w:rPr>
      <w:color w:val="3B3C3B" w:themeColor="text2" w:themeShade="80"/>
      <w:sz w:val="21"/>
      <w:szCs w:val="22"/>
    </w:rPr>
  </w:style>
  <w:style w:type="paragraph" w:customStyle="1" w:styleId="ListBullet3-BodyText">
    <w:name w:val="List Bullet 3 - Body Text"/>
    <w:basedOn w:val="ListBullet3"/>
    <w:autoRedefine/>
    <w:uiPriority w:val="1"/>
    <w:rsid w:val="008D2DFB"/>
    <w:pPr>
      <w:spacing w:after="240"/>
      <w:ind w:left="1560" w:hanging="426"/>
    </w:pPr>
    <w:rPr>
      <w:lang w:val="nl-BE"/>
    </w:rPr>
  </w:style>
  <w:style w:type="character" w:customStyle="1" w:styleId="Heading5Char">
    <w:name w:val="Heading 5 Char"/>
    <w:basedOn w:val="DefaultParagraphFont"/>
    <w:link w:val="Heading5"/>
    <w:rsid w:val="00635D5E"/>
    <w:rPr>
      <w:b/>
      <w:bCs/>
      <w:iCs/>
      <w:color w:val="777877" w:themeColor="text2"/>
      <w:sz w:val="22"/>
      <w:szCs w:val="19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635D5E"/>
    <w:rPr>
      <w:b/>
      <w:bCs/>
      <w:color w:val="777877" w:themeColor="text2"/>
      <w:sz w:val="22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rsid w:val="00635D5E"/>
    <w:rPr>
      <w:b/>
      <w:color w:val="777877" w:themeColor="text2"/>
      <w:sz w:val="22"/>
      <w:szCs w:val="18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635D5E"/>
    <w:rPr>
      <w:b/>
      <w:iCs/>
      <w:color w:val="777877" w:themeColor="text2"/>
      <w:sz w:val="22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635D5E"/>
    <w:rPr>
      <w:b/>
      <w:color w:val="777877" w:themeColor="text2"/>
      <w:sz w:val="22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0288A"/>
    <w:pPr>
      <w:tabs>
        <w:tab w:val="left" w:pos="709"/>
        <w:tab w:val="right" w:pos="9350"/>
      </w:tabs>
      <w:spacing w:before="240" w:after="120"/>
      <w:ind w:left="709" w:hanging="709"/>
    </w:pPr>
    <w:rPr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0288A"/>
    <w:pPr>
      <w:tabs>
        <w:tab w:val="left" w:pos="709"/>
        <w:tab w:val="right" w:pos="9350"/>
      </w:tabs>
      <w:ind w:left="709" w:hanging="709"/>
    </w:pPr>
    <w:rPr>
      <w:noProof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E563A"/>
    <w:rPr>
      <w:color w:val="808080"/>
    </w:rPr>
  </w:style>
  <w:style w:type="paragraph" w:customStyle="1" w:styleId="Titlemaintitle">
    <w:name w:val="Title_main_title"/>
    <w:basedOn w:val="Normal"/>
    <w:next w:val="Titlesubtitle"/>
    <w:link w:val="TitlemaintitleChar"/>
    <w:autoRedefine/>
    <w:qFormat/>
    <w:rsid w:val="008E746D"/>
    <w:pPr>
      <w:spacing w:line="288" w:lineRule="auto"/>
    </w:pPr>
    <w:rPr>
      <w:rFonts w:ascii="Century Gothic" w:hAnsi="Century Gothic" w:cs="Arial"/>
      <w:b/>
      <w:color w:val="595959" w:themeColor="text2" w:themeShade="BF"/>
      <w:sz w:val="40"/>
      <w:szCs w:val="44"/>
      <w:lang w:val="nl-BE"/>
    </w:rPr>
  </w:style>
  <w:style w:type="paragraph" w:customStyle="1" w:styleId="Titlesubtitle">
    <w:name w:val="Title_subtitle"/>
    <w:basedOn w:val="Normal"/>
    <w:next w:val="Normal"/>
    <w:link w:val="TitlesubtitleChar"/>
    <w:autoRedefine/>
    <w:qFormat/>
    <w:rsid w:val="00D71E7B"/>
    <w:pPr>
      <w:spacing w:line="288" w:lineRule="auto"/>
    </w:pPr>
    <w:rPr>
      <w:rFonts w:ascii="Century Gothic" w:hAnsi="Century Gothic"/>
      <w:color w:val="595959" w:themeColor="text2" w:themeShade="BF"/>
      <w:sz w:val="32"/>
      <w:szCs w:val="32"/>
      <w:lang w:val="nl-BE"/>
    </w:rPr>
  </w:style>
  <w:style w:type="character" w:customStyle="1" w:styleId="TitlemaintitleChar">
    <w:name w:val="Title_main_title Char"/>
    <w:basedOn w:val="DefaultParagraphFont"/>
    <w:link w:val="Titlemaintitle"/>
    <w:rsid w:val="008E746D"/>
    <w:rPr>
      <w:rFonts w:ascii="Century Gothic" w:hAnsi="Century Gothic" w:cs="Arial"/>
      <w:b/>
      <w:color w:val="595959" w:themeColor="text2" w:themeShade="BF"/>
      <w:sz w:val="40"/>
      <w:szCs w:val="44"/>
    </w:rPr>
  </w:style>
  <w:style w:type="character" w:customStyle="1" w:styleId="TitlesubtitleChar">
    <w:name w:val="Title_subtitle Char"/>
    <w:basedOn w:val="DefaultParagraphFont"/>
    <w:link w:val="Titlesubtitle"/>
    <w:rsid w:val="00D71E7B"/>
    <w:rPr>
      <w:rFonts w:ascii="Century Gothic" w:hAnsi="Century Gothic"/>
      <w:color w:val="595959" w:themeColor="text2" w:themeShade="BF"/>
      <w:sz w:val="32"/>
      <w:szCs w:val="32"/>
    </w:rPr>
  </w:style>
  <w:style w:type="paragraph" w:customStyle="1" w:styleId="DLWSubtitle2">
    <w:name w:val="DLW Subtitle2"/>
    <w:basedOn w:val="DLWSubtitle"/>
    <w:next w:val="Normal"/>
    <w:autoRedefine/>
    <w:qFormat/>
    <w:rsid w:val="005F4BD3"/>
    <w:pPr>
      <w:spacing w:after="80"/>
    </w:pPr>
    <w:rPr>
      <w:lang w:val="nl-BE"/>
    </w:rPr>
  </w:style>
  <w:style w:type="paragraph" w:styleId="Title">
    <w:name w:val="Title"/>
    <w:basedOn w:val="Normal"/>
    <w:next w:val="Normal"/>
    <w:link w:val="TitleChar"/>
    <w:uiPriority w:val="10"/>
    <w:qFormat/>
    <w:rsid w:val="00635D5E"/>
    <w:pPr>
      <w:spacing w:after="300"/>
      <w:contextualSpacing/>
    </w:pPr>
    <w:rPr>
      <w:rFonts w:ascii="Century Gothic" w:eastAsiaTheme="majorEastAsia" w:hAnsi="Century Gothic" w:cstheme="majorBidi"/>
      <w:b/>
      <w:color w:val="595959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5D5E"/>
    <w:rPr>
      <w:rFonts w:ascii="Century Gothic" w:eastAsiaTheme="majorEastAsia" w:hAnsi="Century Gothic" w:cstheme="majorBidi"/>
      <w:b/>
      <w:color w:val="595959" w:themeColor="text2" w:themeShade="BF"/>
      <w:spacing w:val="5"/>
      <w:kern w:val="28"/>
      <w:sz w:val="40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D5E"/>
    <w:pPr>
      <w:numPr>
        <w:ilvl w:val="1"/>
      </w:numPr>
    </w:pPr>
    <w:rPr>
      <w:rFonts w:eastAsiaTheme="majorEastAsia" w:cstheme="majorBidi"/>
      <w:b/>
      <w:i/>
      <w:iCs/>
      <w:color w:val="595959" w:themeColor="text2" w:themeShade="BF"/>
      <w:spacing w:val="15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635D5E"/>
    <w:rPr>
      <w:rFonts w:eastAsiaTheme="majorEastAsia" w:cstheme="majorBidi"/>
      <w:b/>
      <w:i/>
      <w:iCs/>
      <w:color w:val="595959" w:themeColor="text2" w:themeShade="BF"/>
      <w:spacing w:val="15"/>
      <w:sz w:val="36"/>
      <w:szCs w:val="36"/>
      <w:lang w:val="en-US"/>
    </w:rPr>
  </w:style>
  <w:style w:type="paragraph" w:customStyle="1" w:styleId="DateandVersion">
    <w:name w:val="Date and Version"/>
    <w:basedOn w:val="Normal"/>
    <w:autoRedefine/>
    <w:uiPriority w:val="2"/>
    <w:qFormat/>
    <w:rsid w:val="00FA0D4D"/>
    <w:rPr>
      <w:color w:val="E47823" w:themeColor="accent1"/>
      <w:sz w:val="20"/>
      <w:szCs w:val="20"/>
    </w:rPr>
  </w:style>
  <w:style w:type="paragraph" w:customStyle="1" w:styleId="Heading">
    <w:name w:val="Heading"/>
    <w:basedOn w:val="Normal"/>
    <w:autoRedefine/>
    <w:qFormat/>
    <w:rsid w:val="00FA0D4D"/>
    <w:rPr>
      <w:rFonts w:ascii="Century Gothic" w:hAnsi="Century Gothic"/>
      <w:b/>
      <w:bCs/>
      <w:color w:val="E47823" w:themeColor="accent1"/>
      <w:kern w:val="32"/>
      <w:sz w:val="26"/>
      <w:szCs w:val="24"/>
    </w:rPr>
  </w:style>
  <w:style w:type="paragraph" w:styleId="NoSpacing">
    <w:name w:val="No Spacing"/>
    <w:uiPriority w:val="1"/>
    <w:qFormat/>
    <w:rsid w:val="001A2960"/>
    <w:rPr>
      <w:color w:val="7F7F7F" w:themeColor="text1" w:themeTint="80"/>
      <w:sz w:val="24"/>
      <w:szCs w:val="22"/>
      <w:lang w:val="en-US"/>
    </w:rPr>
  </w:style>
  <w:style w:type="character" w:styleId="Emphasis">
    <w:name w:val="Emphasis"/>
    <w:basedOn w:val="DefaultParagraphFont"/>
    <w:uiPriority w:val="20"/>
    <w:qFormat/>
    <w:rsid w:val="00A313C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A0D4D"/>
    <w:rPr>
      <w:b/>
      <w:bCs/>
      <w:i/>
      <w:iCs/>
      <w:color w:val="E47823" w:themeColor="accent1"/>
    </w:rPr>
  </w:style>
  <w:style w:type="character" w:styleId="Strong">
    <w:name w:val="Strong"/>
    <w:basedOn w:val="DefaultParagraphFont"/>
    <w:uiPriority w:val="22"/>
    <w:qFormat/>
    <w:rsid w:val="00635D5E"/>
    <w:rPr>
      <w:b/>
      <w:bCs/>
      <w:color w:val="3B3C3B" w:themeColor="text2" w:themeShade="80"/>
    </w:rPr>
  </w:style>
  <w:style w:type="paragraph" w:styleId="Quote">
    <w:name w:val="Quote"/>
    <w:basedOn w:val="Normal"/>
    <w:next w:val="Normal"/>
    <w:link w:val="QuoteChar"/>
    <w:uiPriority w:val="29"/>
    <w:qFormat/>
    <w:rsid w:val="00A313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313C2"/>
    <w:rPr>
      <w:i/>
      <w:iCs/>
      <w:color w:val="000000" w:themeColor="text1"/>
      <w:sz w:val="24"/>
      <w:szCs w:val="22"/>
      <w:lang w:val="en-US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FA0D4D"/>
    <w:pPr>
      <w:spacing w:before="200" w:after="280"/>
      <w:ind w:left="936" w:right="936"/>
    </w:pPr>
    <w:rPr>
      <w:b/>
      <w:bCs/>
      <w:i/>
      <w:iCs/>
      <w:color w:val="E4782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D4D"/>
    <w:rPr>
      <w:b/>
      <w:bCs/>
      <w:i/>
      <w:iCs/>
      <w:color w:val="E47823" w:themeColor="accent1"/>
      <w:sz w:val="21"/>
      <w:szCs w:val="22"/>
      <w:lang w:val="en-US"/>
    </w:rPr>
  </w:style>
  <w:style w:type="character" w:styleId="SubtleReference">
    <w:name w:val="Subtle Reference"/>
    <w:basedOn w:val="DefaultParagraphFont"/>
    <w:uiPriority w:val="31"/>
    <w:qFormat/>
    <w:rsid w:val="00FA0D4D"/>
    <w:rPr>
      <w:smallCaps/>
      <w:color w:val="E47823" w:themeColor="accent1"/>
      <w:u w:val="single"/>
    </w:rPr>
  </w:style>
  <w:style w:type="character" w:styleId="IntenseReference">
    <w:name w:val="Intense Reference"/>
    <w:basedOn w:val="DefaultParagraphFont"/>
    <w:uiPriority w:val="32"/>
    <w:qFormat/>
    <w:rsid w:val="00FA0D4D"/>
    <w:rPr>
      <w:b/>
      <w:bCs/>
      <w:smallCaps/>
      <w:color w:val="E478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313C2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DC4795"/>
    <w:pPr>
      <w:contextualSpacing/>
    </w:pPr>
  </w:style>
  <w:style w:type="paragraph" w:styleId="NormalWeb">
    <w:name w:val="Normal (Web)"/>
    <w:basedOn w:val="Normal"/>
    <w:uiPriority w:val="99"/>
    <w:semiHidden/>
    <w:unhideWhenUsed/>
    <w:rsid w:val="00153B7E"/>
    <w:rPr>
      <w:rFonts w:ascii="Times New Roman" w:hAnsi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153B7E"/>
    <w:pPr>
      <w:ind w:left="708"/>
    </w:pPr>
  </w:style>
  <w:style w:type="paragraph" w:customStyle="1" w:styleId="ListBullet2-BodyText">
    <w:name w:val="List Bullet 2 - Body Text"/>
    <w:basedOn w:val="ListBullet-BodyText"/>
    <w:uiPriority w:val="1"/>
    <w:qFormat/>
    <w:rsid w:val="008D2DFB"/>
    <w:pPr>
      <w:numPr>
        <w:numId w:val="22"/>
      </w:numPr>
      <w:ind w:left="1134" w:hanging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Relationship Id="rId4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ntorrer\AppData\Roaming\Microsoft\Templates\NL_Coverpage_Template_DLW.dotx" TargetMode="External"/></Relationships>
</file>

<file path=word/theme/theme1.xml><?xml version="1.0" encoding="utf-8"?>
<a:theme xmlns:a="http://schemas.openxmlformats.org/drawingml/2006/main" name="DLW_greenmaster">
  <a:themeElements>
    <a:clrScheme name="Delaware Consulting">
      <a:dk1>
        <a:sysClr val="windowText" lastClr="000000"/>
      </a:dk1>
      <a:lt1>
        <a:srgbClr val="FFFFFF"/>
      </a:lt1>
      <a:dk2>
        <a:srgbClr val="777877"/>
      </a:dk2>
      <a:lt2>
        <a:srgbClr val="FFFFFF"/>
      </a:lt2>
      <a:accent1>
        <a:srgbClr val="E47823"/>
      </a:accent1>
      <a:accent2>
        <a:srgbClr val="F6BC1C"/>
      </a:accent2>
      <a:accent3>
        <a:srgbClr val="752774"/>
      </a:accent3>
      <a:accent4>
        <a:srgbClr val="CD0920"/>
      </a:accent4>
      <a:accent5>
        <a:srgbClr val="73B632"/>
      </a:accent5>
      <a:accent6>
        <a:srgbClr val="008000"/>
      </a:accent6>
      <a:hlink>
        <a:srgbClr val="542378"/>
      </a:hlink>
      <a:folHlink>
        <a:srgbClr val="381750"/>
      </a:folHlink>
    </a:clrScheme>
    <a:fontScheme name="DLW fonts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60000"/>
              </a:schemeClr>
            </a:gs>
            <a:gs pos="30000">
              <a:schemeClr val="phClr">
                <a:tint val="38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5000" t="100000" r="120000" b="10000"/>
          </a:path>
        </a:gradFill>
        <a:gradFill rotWithShape="1">
          <a:gsLst>
            <a:gs pos="0">
              <a:schemeClr val="phClr">
                <a:shade val="63000"/>
                <a:satMod val="165000"/>
              </a:schemeClr>
            </a:gs>
            <a:gs pos="30000">
              <a:schemeClr val="phClr">
                <a:shade val="58000"/>
                <a:satMod val="165000"/>
              </a:schemeClr>
            </a:gs>
            <a:gs pos="75000">
              <a:schemeClr val="phClr">
                <a:shade val="30000"/>
                <a:satMod val="175000"/>
              </a:schemeClr>
            </a:gs>
            <a:gs pos="100000">
              <a:schemeClr val="phClr">
                <a:shade val="15000"/>
                <a:satMod val="175000"/>
              </a:schemeClr>
            </a:gs>
          </a:gsLst>
          <a:path path="circle">
            <a:fillToRect l="5000" t="100000" r="120000" b="10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3a914ec7-090d-4e71-834a-84ef2a4e479a" ContentTypeId="0x010100BD047C86AF2C134DA12E77037D0C65BB03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Self Service Document" ma:contentTypeID="0x010100BD047C86AF2C134DA12E77037D0C65BB03009FF9A774057D3749ADE190E592EB8B60" ma:contentTypeVersion="7" ma:contentTypeDescription="Documents for self service" ma:contentTypeScope="" ma:versionID="8dd4fa59de1444dc0390fbfce7937f44">
  <xsd:schema xmlns:xsd="http://www.w3.org/2001/XMLSchema" xmlns:xs="http://www.w3.org/2001/XMLSchema" xmlns:p="http://schemas.microsoft.com/office/2006/metadata/properties" xmlns:ns2="5ba4dd48-6481-46b4-9d51-ea39fe679fad" xmlns:ns3="4ce3cffd-ea7b-4281-bd1d-2eb04aaab296" targetNamespace="http://schemas.microsoft.com/office/2006/metadata/properties" ma:root="true" ma:fieldsID="f06eb62ae84f463905b89f824f3f2195" ns2:_="" ns3:_="">
    <xsd:import namespace="5ba4dd48-6481-46b4-9d51-ea39fe679fad"/>
    <xsd:import namespace="4ce3cffd-ea7b-4281-bd1d-2eb04aaab296"/>
    <xsd:element name="properties">
      <xsd:complexType>
        <xsd:sequence>
          <xsd:element name="documentManagement">
            <xsd:complexType>
              <xsd:all>
                <xsd:element ref="ns2:Document_x0020_Owner" minOccurs="0"/>
                <xsd:element ref="ns2:TaxKeywordTaxHTField" minOccurs="0"/>
                <xsd:element ref="ns2:TaxCatchAll" minOccurs="0"/>
                <xsd:element ref="ns2:TaxCatchAllLabel" minOccurs="0"/>
                <xsd:element ref="ns2:Document_x0020_LanguageTaxHTField0" minOccurs="0"/>
                <xsd:element ref="ns2:EntityTaxHTField0" minOccurs="0"/>
                <xsd:element ref="ns3:Self_x0020_Service_x0020_Document_x0020_TypeTaxHTField0" minOccurs="0"/>
                <xsd:element ref="ns3:Self_x0020_Service_x0020_Topic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4dd48-6481-46b4-9d51-ea39fe679fad" elementFormDefault="qualified">
    <xsd:import namespace="http://schemas.microsoft.com/office/2006/documentManagement/types"/>
    <xsd:import namespace="http://schemas.microsoft.com/office/infopath/2007/PartnerControls"/>
    <xsd:element name="Document_x0020_Owner" ma:index="2" nillable="true" ma:displayName="Document Owner" ma:list="UserInfo" ma:SharePointGroup="0" ma:internalName="Document_x0020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axKeywordTaxHTField" ma:index="8" nillable="true" ma:taxonomy="true" ma:internalName="TaxKeywordTaxHTField" ma:taxonomyFieldName="TaxKeyword" ma:displayName="Enterprise Keywords" ma:fieldId="{23f27201-bee3-471e-b2e7-b64fd8b7ca38}" ma:taxonomyMulti="true" ma:sspId="3a914ec7-090d-4e71-834a-84ef2a4e479a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212c9eae-f92d-4784-a9fc-50da6ee75c0d}" ma:internalName="TaxCatchAll" ma:showField="CatchAllData" ma:web="4ce3cffd-ea7b-4281-bd1d-2eb04aaab2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12c9eae-f92d-4784-a9fc-50da6ee75c0d}" ma:internalName="TaxCatchAllLabel" ma:readOnly="true" ma:showField="CatchAllDataLabel" ma:web="4ce3cffd-ea7b-4281-bd1d-2eb04aaab2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LanguageTaxHTField0" ma:index="13" nillable="true" ma:taxonomy="true" ma:internalName="Document_x0020_LanguageTaxHTField0" ma:taxonomyFieldName="Document_x0020_Language" ma:displayName="Document Language" ma:default="" ma:fieldId="{30ef5bf6-cee3-4596-a850-5b4207cab2a2}" ma:sspId="3a914ec7-090d-4e71-834a-84ef2a4e479a" ma:termSetId="73e96386-9644-4ab7-bc62-8857486de84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ityTaxHTField0" ma:index="15" nillable="true" ma:taxonomy="true" ma:internalName="EntityTaxHTField0" ma:taxonomyFieldName="Entity" ma:displayName="Entity" ma:default="" ma:fieldId="{ea063cbb-5389-4cf3-890c-c868daaa0cdc}" ma:taxonomyMulti="true" ma:sspId="3a914ec7-090d-4e71-834a-84ef2a4e479a" ma:termSetId="3f0936d6-91d1-4690-864f-dacdebd1d7e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3cffd-ea7b-4281-bd1d-2eb04aaab296" elementFormDefault="qualified">
    <xsd:import namespace="http://schemas.microsoft.com/office/2006/documentManagement/types"/>
    <xsd:import namespace="http://schemas.microsoft.com/office/infopath/2007/PartnerControls"/>
    <xsd:element name="Self_x0020_Service_x0020_Document_x0020_TypeTaxHTField0" ma:index="17" nillable="true" ma:taxonomy="true" ma:internalName="Self_x0020_Service_x0020_Document_x0020_TypeTaxHTField0" ma:taxonomyFieldName="Self_x0020_Service_x0020_Document_x0020_Type" ma:displayName="Self Service Document Type" ma:default="" ma:fieldId="{bf4194b4-6836-4aa6-9d7e-025f5384bd80}" ma:sspId="3a914ec7-090d-4e71-834a-84ef2a4e479a" ma:termSetId="daac3e13-d817-4b55-a482-c7ab359954e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lf_x0020_Service_x0020_TopicTaxHTField0" ma:index="19" nillable="true" ma:taxonomy="true" ma:internalName="Self_x0020_Service_x0020_TopicTaxHTField0" ma:taxonomyFieldName="Self_x0020_Service_x0020_Topic" ma:displayName="Self Service Topic" ma:default="" ma:fieldId="{ba1a0cca-3c32-4771-bfaf-3187b421022d}" ma:taxonomyMulti="true" ma:sspId="3a914ec7-090d-4e71-834a-84ef2a4e479a" ma:termSetId="13de33c5-67c4-46a4-8d86-137566c769f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Document_x0020_Owner xmlns="5ba4dd48-6481-46b4-9d51-ea39fe679fad">
      <UserInfo>
        <DisplayName>Gabriels, Kelsey</DisplayName>
        <AccountId>989</AccountId>
        <AccountType/>
      </UserInfo>
    </Document_x0020_Owner>
    <Self_x0020_Service_x0020_TopicTaxHTField0 xmlns="4ce3cffd-ea7b-4281-bd1d-2eb04aaab296">
      <Terms xmlns="http://schemas.microsoft.com/office/infopath/2007/PartnerControls">
        <TermInfo xmlns="http://schemas.microsoft.com/office/infopath/2007/PartnerControls">
          <TermName xmlns="http://schemas.microsoft.com/office/infopath/2007/PartnerControls">Word</TermName>
          <TermId xmlns="http://schemas.microsoft.com/office/infopath/2007/PartnerControls">9283bd93-b9e4-41e8-8dcf-33badba0506b</TermId>
        </TermInfo>
        <TermInfo xmlns="http://schemas.microsoft.com/office/infopath/2007/PartnerControls">
          <TermName xmlns="http://schemas.microsoft.com/office/infopath/2007/PartnerControls">Digital Templates</TermName>
          <TermId xmlns="http://schemas.microsoft.com/office/infopath/2007/PartnerControls">13adcbf0-ad3a-4049-a337-3ec32d30b190</TermId>
        </TermInfo>
        <TermInfo xmlns="http://schemas.microsoft.com/office/infopath/2007/PartnerControls">
          <TermName xmlns="http://schemas.microsoft.com/office/infopath/2007/PartnerControls">Branding</TermName>
          <TermId xmlns="http://schemas.microsoft.com/office/infopath/2007/PartnerControls">f57e46fa-3c29-417a-ac40-a63fd2bd2404</TermId>
        </TermInfo>
      </Terms>
    </Self_x0020_Service_x0020_TopicTaxHTField0>
    <Self_x0020_Service_x0020_Document_x0020_TypeTaxHTField0 xmlns="4ce3cffd-ea7b-4281-bd1d-2eb04aaab296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Proposal/ Document</TermName>
          <TermId xmlns="http://schemas.microsoft.com/office/infopath/2007/PartnerControls">4bcbe2c3-c647-4f4f-91db-114cd8ac9f9c</TermId>
        </TermInfo>
      </Terms>
    </Self_x0020_Service_x0020_Document_x0020_TypeTaxHTField0>
    <TaxKeywordTaxHTField xmlns="5ba4dd48-6481-46b4-9d51-ea39fe679fad">
      <Terms xmlns="http://schemas.microsoft.com/office/infopath/2007/PartnerControls"/>
    </TaxKeywordTaxHTField>
    <TaxCatchAll xmlns="5ba4dd48-6481-46b4-9d51-ea39fe679fad">
      <Value>44</Value>
      <Value>43</Value>
      <Value>42</Value>
      <Value>41</Value>
      <Value>35</Value>
      <Value>34</Value>
      <Value>33</Value>
      <Value>524</Value>
      <Value>70</Value>
      <Value>521</Value>
      <Value>584</Value>
      <Value>19</Value>
      <Value>18</Value>
      <Value>7</Value>
      <Value>386</Value>
      <Value>526</Value>
      <Value>51</Value>
      <Value>522</Value>
      <Value>4</Value>
      <Value>2</Value>
      <Value>48</Value>
      <Value>282</Value>
    </TaxCatchAll>
    <Document_x0020_LanguageTaxHTField0 xmlns="5ba4dd48-6481-46b4-9d51-ea39fe679fad">
      <Terms xmlns="http://schemas.microsoft.com/office/infopath/2007/PartnerControls">
        <TermInfo xmlns="http://schemas.microsoft.com/office/infopath/2007/PartnerControls">
          <TermName xmlns="http://schemas.microsoft.com/office/infopath/2007/PartnerControls">Dutch</TermName>
          <TermId xmlns="http://schemas.microsoft.com/office/infopath/2007/PartnerControls">06a817ca-e8e5-4bf7-a737-d23881e7b212</TermId>
        </TermInfo>
      </Terms>
    </Document_x0020_LanguageTaxHTField0>
    <EntityTaxHTField0 xmlns="5ba4dd48-6481-46b4-9d51-ea39fe679fad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DAB</TermName>
          <TermId xmlns="http://schemas.microsoft.com/office/infopath/2007/PartnerControls">594ec1dd-5e58-4db9-a432-e378a6db4d9b</TermId>
        </TermInfo>
        <TermInfo xmlns="http://schemas.microsoft.com/office/infopath/2007/PartnerControls">
          <TermName xmlns="http://schemas.microsoft.com/office/infopath/2007/PartnerControls">DAF</TermName>
          <TermId xmlns="http://schemas.microsoft.com/office/infopath/2007/PartnerControls">8581a808-73d8-4937-8856-55fafe5793d4</TermId>
        </TermInfo>
        <TermInfo xmlns="http://schemas.microsoft.com/office/infopath/2007/PartnerControls">
          <TermName xmlns="http://schemas.microsoft.com/office/infopath/2007/PartnerControls">DAP</TermName>
          <TermId xmlns="http://schemas.microsoft.com/office/infopath/2007/PartnerControls">ebd800c8-9db7-4528-82b9-3964daf9162f</TermId>
        </TermInfo>
        <TermInfo xmlns="http://schemas.microsoft.com/office/infopath/2007/PartnerControls">
          <TermName xmlns="http://schemas.microsoft.com/office/infopath/2007/PartnerControls">DBE</TermName>
          <TermId xmlns="http://schemas.microsoft.com/office/infopath/2007/PartnerControls">3a3478c1-f6a1-47d2-bc6e-428739647d4a</TermId>
        </TermInfo>
        <TermInfo xmlns="http://schemas.microsoft.com/office/infopath/2007/PartnerControls">
          <TermName xmlns="http://schemas.microsoft.com/office/infopath/2007/PartnerControls">DCH</TermName>
          <TermId xmlns="http://schemas.microsoft.com/office/infopath/2007/PartnerControls">eb2bbade-8735-4003-b63b-5040ee812d99</TermId>
        </TermInfo>
        <TermInfo xmlns="http://schemas.microsoft.com/office/infopath/2007/PartnerControls">
          <TermName xmlns="http://schemas.microsoft.com/office/infopath/2007/PartnerControls">DCI</TermName>
          <TermId xmlns="http://schemas.microsoft.com/office/infopath/2007/PartnerControls">c4b24229-183a-4b08-a42b-58d1562fb954</TermId>
        </TermInfo>
        <TermInfo xmlns="http://schemas.microsoft.com/office/infopath/2007/PartnerControls">
          <TermName xmlns="http://schemas.microsoft.com/office/infopath/2007/PartnerControls">DCN</TermName>
          <TermId xmlns="http://schemas.microsoft.com/office/infopath/2007/PartnerControls">57aecf9f-9ccb-4371-bf20-6d6ffc3e8170</TermId>
        </TermInfo>
        <TermInfo xmlns="http://schemas.microsoft.com/office/infopath/2007/PartnerControls">
          <TermName xmlns="http://schemas.microsoft.com/office/infopath/2007/PartnerControls">DEX</TermName>
          <TermId xmlns="http://schemas.microsoft.com/office/infopath/2007/PartnerControls">b75ac6ed-c7ed-44b0-a06d-542193f56687</TermId>
        </TermInfo>
        <TermInfo xmlns="http://schemas.microsoft.com/office/infopath/2007/PartnerControls">
          <TermName xmlns="http://schemas.microsoft.com/office/infopath/2007/PartnerControls">DFN</TermName>
          <TermId xmlns="http://schemas.microsoft.com/office/infopath/2007/PartnerControls">c237f7cb-4c99-4003-bbb5-0d83e22d4d38</TermId>
        </TermInfo>
        <TermInfo xmlns="http://schemas.microsoft.com/office/infopath/2007/PartnerControls">
          <TermName xmlns="http://schemas.microsoft.com/office/infopath/2007/PartnerControls">DFO</TermName>
          <TermId xmlns="http://schemas.microsoft.com/office/infopath/2007/PartnerControls">dd924ffa-ed46-4dd8-b3ed-020902cd80f1</TermId>
        </TermInfo>
        <TermInfo xmlns="http://schemas.microsoft.com/office/infopath/2007/PartnerControls">
          <TermName xmlns="http://schemas.microsoft.com/office/infopath/2007/PartnerControls">DFR</TermName>
          <TermId xmlns="http://schemas.microsoft.com/office/infopath/2007/PartnerControls">c2796de8-c623-465f-bfd1-db84e91179dc</TermId>
        </TermInfo>
        <TermInfo xmlns="http://schemas.microsoft.com/office/infopath/2007/PartnerControls">
          <TermName xmlns="http://schemas.microsoft.com/office/infopath/2007/PartnerControls">DHA</TermName>
          <TermId xmlns="http://schemas.microsoft.com/office/infopath/2007/PartnerControls">e10814e0-18a9-49ab-938a-6be45900d7ec</TermId>
        </TermInfo>
        <TermInfo xmlns="http://schemas.microsoft.com/office/infopath/2007/PartnerControls">
          <TermName xmlns="http://schemas.microsoft.com/office/infopath/2007/PartnerControls">DIS</TermName>
          <TermId xmlns="http://schemas.microsoft.com/office/infopath/2007/PartnerControls">6e036c1f-d860-46e6-8501-69a4109d24e8</TermId>
        </TermInfo>
        <TermInfo xmlns="http://schemas.microsoft.com/office/infopath/2007/PartnerControls">
          <TermName xmlns="http://schemas.microsoft.com/office/infopath/2007/PartnerControls">DLU</TermName>
          <TermId xmlns="http://schemas.microsoft.com/office/infopath/2007/PartnerControls">0c498db6-c86f-4098-98ab-d0e1ea09d4da</TermId>
        </TermInfo>
        <TermInfo xmlns="http://schemas.microsoft.com/office/infopath/2007/PartnerControls">
          <TermName xmlns="http://schemas.microsoft.com/office/infopath/2007/PartnerControls">DNL</TermName>
          <TermId xmlns="http://schemas.microsoft.com/office/infopath/2007/PartnerControls">4b11eb4f-3c96-43aa-83fa-af1b05207ef8</TermId>
        </TermInfo>
        <TermInfo xmlns="http://schemas.microsoft.com/office/infopath/2007/PartnerControls">
          <TermName xmlns="http://schemas.microsoft.com/office/infopath/2007/PartnerControls">DPM</TermName>
          <TermId xmlns="http://schemas.microsoft.com/office/infopath/2007/PartnerControls">366be1ce-744c-4cd7-9eaa-ccac7485862c</TermId>
        </TermInfo>
        <TermInfo xmlns="http://schemas.microsoft.com/office/infopath/2007/PartnerControls">
          <TermName xmlns="http://schemas.microsoft.com/office/infopath/2007/PartnerControls">DUS</TermName>
          <TermId xmlns="http://schemas.microsoft.com/office/infopath/2007/PartnerControls">48fbeb40-985b-4991-9f86-ef10f76f2397</TermId>
        </TermInfo>
      </Terms>
    </EntityTaxHTField0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BCBDF-6FF3-47B2-B11E-35F2A384AF62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6A4D7598-56A4-4027-A06F-3A1D77321A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a4dd48-6481-46b4-9d51-ea39fe679fad"/>
    <ds:schemaRef ds:uri="4ce3cffd-ea7b-4281-bd1d-2eb04aaab2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7C9058-335A-401F-BAF4-6A0FC13235C1}">
  <ds:schemaRefs>
    <ds:schemaRef ds:uri="http://schemas.microsoft.com/office/2006/metadata/properties"/>
    <ds:schemaRef ds:uri="5ba4dd48-6481-46b4-9d51-ea39fe679fad"/>
    <ds:schemaRef ds:uri="4ce3cffd-ea7b-4281-bd1d-2eb04aaab296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FADEE9-7161-4237-B532-B299583D56D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D193D14-89EB-43E2-9570-3EA9CEE40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NL_Coverpage_Template_DLW</Template>
  <TotalTime>12</TotalTime>
  <Pages>5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DLW_Word_Template_met_coverpage_NL</vt:lpstr>
    </vt:vector>
  </TitlesOfParts>
  <Company>Delaware Consulting</Company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DLW_Word_Template_met_coverpage_NL</dc:title>
  <dc:creator>Vantorre, Robin</dc:creator>
  <cp:keywords/>
  <dc:description>Confidentiality: confidential for MT – confidential for manager – non-confidential
Status: draft – for revision – approved
Use: internal use – external use</dc:description>
  <cp:lastModifiedBy>Vantorre, Robin</cp:lastModifiedBy>
  <cp:revision>2</cp:revision>
  <cp:lastPrinted>2013-05-30T09:31:00Z</cp:lastPrinted>
  <dcterms:created xsi:type="dcterms:W3CDTF">2015-10-02T12:36:00Z</dcterms:created>
  <dcterms:modified xsi:type="dcterms:W3CDTF">2015-10-02T12:48:00Z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0x010100BD047C86AF2C134DA12E77037D0C65BB03009FF9A774057D3749ADE190E592EB8B60</vt:lpwstr>
  </property>
  <property fmtid="{D5CDD505-2E9C-101B-9397-08002B2CF9AE}" pid="3" name="TaxKeyword">
    <vt:lpwstr/>
  </property>
  <property fmtid="{D5CDD505-2E9C-101B-9397-08002B2CF9AE}" pid="4" name="Entity">
    <vt:lpwstr>41;#DAB|594ec1dd-5e58-4db9-a432-e378a6db4d9b;#42;#DAF|8581a808-73d8-4937-8856-55fafe5793d4;#282;#DAP|ebd800c8-9db7-4528-82b9-3964daf9162f;#2;#DBE|3a3478c1-f6a1-47d2-bc6e-428739647d4a;#33;#DCH|eb2bbade-8735-4003-b63b-5040ee812d99;#18;#DCI|c4b24229-183a-4b0</vt:lpwstr>
  </property>
  <property fmtid="{D5CDD505-2E9C-101B-9397-08002B2CF9AE}" pid="5" name="Self Service Document Type">
    <vt:lpwstr>584;#Proposal/ Document|4bcbe2c3-c647-4f4f-91db-114cd8ac9f9c</vt:lpwstr>
  </property>
  <property fmtid="{D5CDD505-2E9C-101B-9397-08002B2CF9AE}" pid="6" name="Self Service Topic">
    <vt:lpwstr>70;#Word|9283bd93-b9e4-41e8-8dcf-33badba0506b;#48;#Digital Templates|13adcbf0-ad3a-4049-a337-3ec32d30b190;#51;#Branding|f57e46fa-3c29-417a-ac40-a63fd2bd2404</vt:lpwstr>
  </property>
  <property fmtid="{D5CDD505-2E9C-101B-9397-08002B2CF9AE}" pid="7" name="Document Language">
    <vt:lpwstr>4;#Dutch|06a817ca-e8e5-4bf7-a737-d23881e7b212</vt:lpwstr>
  </property>
</Properties>
</file>