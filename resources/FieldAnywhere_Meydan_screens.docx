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85" w:rsidRDefault="006E3685" w:rsidP="00ED308D">
      <w:pPr>
        <w:rPr>
          <w:rStyle w:val="IntenseReference"/>
        </w:rPr>
      </w:pPr>
      <w:bookmarkStart w:id="0" w:name="_GoBack"/>
      <w:bookmarkEnd w:id="0"/>
    </w:p>
    <w:p w:rsidR="006E3685" w:rsidRDefault="006E3685">
      <w:pPr>
        <w:rPr>
          <w:rStyle w:val="IntenseReference"/>
        </w:rPr>
      </w:pPr>
      <w:r>
        <w:rPr>
          <w:rStyle w:val="IntenseReference"/>
        </w:rPr>
        <w:br w:type="page"/>
      </w:r>
    </w:p>
    <w:p w:rsidR="006E3685" w:rsidRDefault="006E3685" w:rsidP="006E3685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Login</w:t>
      </w:r>
    </w:p>
    <w:p w:rsidR="0011647B" w:rsidRDefault="006E3685" w:rsidP="00ED308D">
      <w:pPr>
        <w:rPr>
          <w:rStyle w:val="IntenseReference"/>
        </w:rPr>
      </w:pPr>
      <w:r>
        <w:rPr>
          <w:noProof/>
          <w:lang w:val="nl-BE" w:eastAsia="nl-BE"/>
        </w:rPr>
        <w:drawing>
          <wp:inline distT="0" distB="0" distL="0" distR="0" wp14:anchorId="07FA0575" wp14:editId="31B09955">
            <wp:extent cx="5943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85" w:rsidRDefault="006E3685" w:rsidP="00ED308D">
      <w:pPr>
        <w:rPr>
          <w:rStyle w:val="IntenseReference"/>
        </w:rPr>
      </w:pPr>
    </w:p>
    <w:p w:rsidR="006E3685" w:rsidRDefault="006E3685">
      <w:pPr>
        <w:rPr>
          <w:rStyle w:val="IntenseReference"/>
        </w:rPr>
      </w:pPr>
      <w:r>
        <w:rPr>
          <w:rStyle w:val="IntenseReference"/>
        </w:rPr>
        <w:br w:type="page"/>
      </w:r>
    </w:p>
    <w:p w:rsidR="006E3685" w:rsidRDefault="006E3685" w:rsidP="006E3685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Dashboard</w:t>
      </w:r>
    </w:p>
    <w:p w:rsidR="006E3685" w:rsidRPr="006E3685" w:rsidRDefault="00476347" w:rsidP="006E3685">
      <w:r>
        <w:rPr>
          <w:noProof/>
          <w:lang w:val="nl-BE" w:eastAsia="nl-BE"/>
        </w:rPr>
        <w:drawing>
          <wp:inline distT="0" distB="0" distL="0" distR="0" wp14:anchorId="32FFECE0" wp14:editId="5F747390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85" w:rsidRPr="006E3685" w:rsidSect="00ED63EE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807" w:right="1106" w:bottom="1418" w:left="1440" w:header="425" w:footer="6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38" w:rsidRDefault="005B0938" w:rsidP="00E70649">
      <w:r>
        <w:separator/>
      </w:r>
    </w:p>
  </w:endnote>
  <w:endnote w:type="continuationSeparator" w:id="0">
    <w:p w:rsidR="005B0938" w:rsidRDefault="005B0938" w:rsidP="00E7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DAEAD"/>
      </w:rPr>
      <w:id w:val="276217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01E" w:rsidRPr="0039501E" w:rsidRDefault="00CA0D62">
        <w:pPr>
          <w:pStyle w:val="Footer"/>
          <w:jc w:val="right"/>
          <w:rPr>
            <w:color w:val="ADAEAD"/>
          </w:rPr>
        </w:pPr>
        <w:r>
          <w:rPr>
            <w:noProof/>
            <w:color w:val="ADAEAD"/>
            <w:lang w:val="nl-BE" w:eastAsia="nl-BE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F03D133" wp14:editId="0659BC1C">
                  <wp:simplePos x="0" y="0"/>
                  <wp:positionH relativeFrom="column">
                    <wp:posOffset>-609600</wp:posOffset>
                  </wp:positionH>
                  <wp:positionV relativeFrom="paragraph">
                    <wp:posOffset>-51435</wp:posOffset>
                  </wp:positionV>
                  <wp:extent cx="6678000" cy="533400"/>
                  <wp:effectExtent l="0" t="0" r="27940" b="0"/>
                  <wp:wrapNone/>
                  <wp:docPr id="14" name="Group 1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78000" cy="533400"/>
                            <a:chOff x="0" y="0"/>
                            <a:chExt cx="6678000" cy="533400"/>
                          </a:xfrm>
                        </wpg:grpSpPr>
                        <wps:wsp>
                          <wps:cNvPr id="20" name="Rechthoek 9"/>
                          <wps:cNvSpPr/>
                          <wps:spPr>
                            <a:xfrm>
                              <a:off x="0" y="247650"/>
                              <a:ext cx="6678000" cy="4566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64556" tIns="32278" rIns="64556" bIns="32278" rtlCol="0" anchor="ctr"/>
                        </wps:wsp>
                        <pic:pic xmlns:pic="http://schemas.openxmlformats.org/drawingml/2006/picture">
                          <pic:nvPicPr>
                            <pic:cNvPr id="38" name="Afbeelding 10" descr="blokjes slide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38700" y="0"/>
                              <a:ext cx="1362075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662EE9C7" id="Group 14" o:spid="_x0000_s1026" style="position:absolute;margin-left:-48pt;margin-top:-4.05pt;width:525.85pt;height:42pt;z-index:251680768" coordsize="66780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">
                  <v:rect id="Rechthoek 9" o:spid="_x0000_s1027" style="position:absolute;top:2476;width:6678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SFMAA&#10;AADbAAAADwAAAGRycy9kb3ducmV2LnhtbERPy2rCQBTdF/yH4Qru6qQiUtNMRNSAW7VQ3F0yt0lo&#10;5k7IjHl9vbMQujycd7IbTC06al1lWcHHMgJBnFtdcaHg+5a9f4JwHlljbZkUjORgl87eEoy17flC&#10;3dUXIoSwi1FB6X0TS+nykgy6pW2IA/drW4M+wLaQusU+hJtarqJoIw1WHBpKbOhQUv53fRgF25/x&#10;lN1v6/4Qjcf1o5vMpPdGqcV82H+B8DT4f/HLfdYKVmF9+BJ+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RSFMAAAADbAAAADwAAAAAAAAAAAAAAAACYAgAAZHJzL2Rvd25y&#10;ZXYueG1sUEsFBgAAAAAEAAQA9QAAAIUDAAAAAA==&#10;" fillcolor="#e47823 [3204]" strokecolor="#e47823 [3204]" strokeweight="1pt">
                    <v:textbox inset="1.79322mm,.89661mm,1.79322mm,.89661mm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10" o:spid="_x0000_s1028" type="#_x0000_t75" alt="blokjes slide1.png" style="position:absolute;left:48387;width:13620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6UPrAAAAA2wAAAA8AAABkcnMvZG93bnJldi54bWxET02LwjAQvQv+hzDC3jR1BZWuUURZEFYF&#10;q5e9Dc1s27WZtE209d+bg+Dx8b4Xq86U4k6NKywrGI8iEMSp1QVnCi7n7+EchPPIGkvLpOBBDlbL&#10;fm+BsbYtn+ie+EyEEHYxKsi9r2IpXZqTQTeyFXHg/mxj0AfYZFI32IZwU8rPKJpKgwWHhhwr2uSU&#10;XpObUbBv5aHe/uxvkq51/VtHNPuvjkp9DLr1FwhPnX+LX+6dVjAJY8OX8APk8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vpQ+sAAAADbAAAADwAAAAAAAAAAAAAAAACfAgAA&#10;ZHJzL2Rvd25yZXYueG1sUEsFBgAAAAAEAAQA9wAAAIwDAAAAAA==&#10;">
                    <v:imagedata r:id="rId2" o:title="blokjes slide1"/>
                    <v:path arrowok="t"/>
                  </v:shape>
                </v:group>
              </w:pict>
            </mc:Fallback>
          </mc:AlternateContent>
        </w:r>
        <w:r w:rsidR="0039501E" w:rsidRPr="0039501E">
          <w:rPr>
            <w:color w:val="ADAEAD"/>
          </w:rPr>
          <w:fldChar w:fldCharType="begin"/>
        </w:r>
        <w:r w:rsidR="0039501E" w:rsidRPr="0039501E">
          <w:rPr>
            <w:color w:val="ADAEAD"/>
          </w:rPr>
          <w:instrText xml:space="preserve"> PAGE   \* MERGEFORMAT </w:instrText>
        </w:r>
        <w:r w:rsidR="0039501E" w:rsidRPr="0039501E">
          <w:rPr>
            <w:color w:val="ADAEAD"/>
          </w:rPr>
          <w:fldChar w:fldCharType="separate"/>
        </w:r>
        <w:r w:rsidR="00F4688E">
          <w:rPr>
            <w:noProof/>
            <w:color w:val="ADAEAD"/>
          </w:rPr>
          <w:t>2</w:t>
        </w:r>
        <w:r w:rsidR="0039501E" w:rsidRPr="0039501E">
          <w:rPr>
            <w:noProof/>
            <w:color w:val="ADAEAD"/>
          </w:rPr>
          <w:fldChar w:fldCharType="end"/>
        </w:r>
        <w:r w:rsidR="00104344">
          <w:rPr>
            <w:noProof/>
            <w:color w:val="ADAEAD"/>
          </w:rPr>
          <w:t xml:space="preserve"> | </w:t>
        </w:r>
        <w:r w:rsidR="00104344">
          <w:rPr>
            <w:noProof/>
            <w:color w:val="ADAEAD"/>
          </w:rPr>
          <w:fldChar w:fldCharType="begin"/>
        </w:r>
        <w:r w:rsidR="00104344">
          <w:rPr>
            <w:noProof/>
            <w:color w:val="ADAEAD"/>
          </w:rPr>
          <w:instrText xml:space="preserve"> NUMPAGES   \* MERGEFORMAT </w:instrText>
        </w:r>
        <w:r w:rsidR="00104344">
          <w:rPr>
            <w:noProof/>
            <w:color w:val="ADAEAD"/>
          </w:rPr>
          <w:fldChar w:fldCharType="separate"/>
        </w:r>
        <w:r w:rsidR="00F4688E">
          <w:rPr>
            <w:noProof/>
            <w:color w:val="ADAEAD"/>
          </w:rPr>
          <w:t>3</w:t>
        </w:r>
        <w:r w:rsidR="00104344">
          <w:rPr>
            <w:noProof/>
            <w:color w:val="ADAEAD"/>
          </w:rPr>
          <w:fldChar w:fldCharType="end"/>
        </w:r>
      </w:p>
    </w:sdtContent>
  </w:sdt>
  <w:p w:rsidR="00D06D56" w:rsidRDefault="00D87EF9" w:rsidP="00615ED2">
    <w:pPr>
      <w:pStyle w:val="Footer"/>
      <w:tabs>
        <w:tab w:val="clear" w:pos="5421"/>
        <w:tab w:val="clear" w:pos="10666"/>
        <w:tab w:val="left" w:pos="6030"/>
        <w:tab w:val="left" w:pos="9214"/>
      </w:tabs>
      <w:ind w:left="-426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DAEAD"/>
      </w:rPr>
      <w:id w:val="2035998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3EE" w:rsidRPr="0039501E" w:rsidRDefault="00ED63EE">
        <w:pPr>
          <w:pStyle w:val="Footer"/>
          <w:jc w:val="right"/>
          <w:rPr>
            <w:color w:val="ADAEAD"/>
          </w:rPr>
        </w:pPr>
        <w:r>
          <w:rPr>
            <w:noProof/>
            <w:color w:val="ADAEAD"/>
            <w:lang w:val="nl-BE" w:eastAsia="nl-BE"/>
          </w:rPr>
          <mc:AlternateContent>
            <mc:Choice Requires="wpg">
              <w:drawing>
                <wp:anchor distT="0" distB="0" distL="114300" distR="114300" simplePos="0" relativeHeight="251682816" behindDoc="0" locked="0" layoutInCell="1" allowOverlap="1" wp14:anchorId="7F03D137" wp14:editId="051512DD">
                  <wp:simplePos x="0" y="0"/>
                  <wp:positionH relativeFrom="column">
                    <wp:posOffset>-609600</wp:posOffset>
                  </wp:positionH>
                  <wp:positionV relativeFrom="paragraph">
                    <wp:posOffset>-51435</wp:posOffset>
                  </wp:positionV>
                  <wp:extent cx="6678000" cy="533400"/>
                  <wp:effectExtent l="0" t="0" r="27940" b="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78000" cy="533400"/>
                            <a:chOff x="0" y="0"/>
                            <a:chExt cx="6678000" cy="533400"/>
                          </a:xfrm>
                        </wpg:grpSpPr>
                        <wps:wsp>
                          <wps:cNvPr id="2" name="Rechthoek 9"/>
                          <wps:cNvSpPr/>
                          <wps:spPr>
                            <a:xfrm>
                              <a:off x="0" y="247650"/>
                              <a:ext cx="6678000" cy="4566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64556" tIns="32278" rIns="64556" bIns="32278" rtlCol="0" anchor="ctr"/>
                        </wps:wsp>
                        <pic:pic xmlns:pic="http://schemas.openxmlformats.org/drawingml/2006/picture">
                          <pic:nvPicPr>
                            <pic:cNvPr id="3" name="Afbeelding 10" descr="blokjes slide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38700" y="0"/>
                              <a:ext cx="1362075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5F197800" id="Group 1" o:spid="_x0000_s1026" style="position:absolute;margin-left:-48pt;margin-top:-4.05pt;width:525.85pt;height:42pt;z-index:251682816" coordsize="66780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">
                  <v:rect id="Rechthoek 9" o:spid="_x0000_s1027" style="position:absolute;top:2476;width:6678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EYMEA&#10;AADaAAAADwAAAGRycy9kb3ducmV2LnhtbESPS6vCMBSE9xf8D+EId3dNFRGtRhG9glsfIO4OzbEt&#10;NieliX34640guBxm5htmsWpNIWqqXG5ZwXAQgSBOrM45VXA+7f6mIJxH1lhYJgUdOVgtez8LjLVt&#10;+ED10aciQNjFqCDzvoyldElGBt3AlsTBu9nKoA+ySqWusAlwU8hRFE2kwZzDQoYlbTJK7seHUTC7&#10;dP+762ncbKJuO37UT/PUa6PUb79dz0F4av03/GnvtYIRvK+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tRGDBAAAA2gAAAA8AAAAAAAAAAAAAAAAAmAIAAGRycy9kb3du&#10;cmV2LnhtbFBLBQYAAAAABAAEAPUAAACGAwAAAAA=&#10;" fillcolor="#e47823 [3204]" strokecolor="#e47823 [3204]" strokeweight="1pt">
                    <v:textbox inset="1.79322mm,.89661mm,1.79322mm,.89661mm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10" o:spid="_x0000_s1028" type="#_x0000_t75" alt="blokjes slide1.png" style="position:absolute;left:48387;width:13620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+aNbDAAAA2gAAAA8AAABkcnMvZG93bnJldi54bWxEj0+LwjAUxO8LfofwBG+aqrAr1SiiCMK6&#10;C/65eHs0z7bavLRNtPXbmwVhj8PM/IaZLVpTiAfVLresYDiIQBAnVuecKjgdN/0JCOeRNRaWScGT&#10;HCzmnY8Zxto2vKfHwaciQNjFqCDzvoyldElGBt3AlsTBu9jaoA+yTqWusQlwU8hRFH1KgzmHhQxL&#10;WmWU3A53o2DXyJ9q/b27S7pV1bmK6Ota/irV67bLKQhPrf8Pv9tbrWAMf1fC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T5o1sMAAADaAAAADwAAAAAAAAAAAAAAAACf&#10;AgAAZHJzL2Rvd25yZXYueG1sUEsFBgAAAAAEAAQA9wAAAI8DAAAAAA==&#10;">
                    <v:imagedata r:id="rId2" o:title="blokjes slide1"/>
                    <v:path arrowok="t"/>
                  </v:shape>
                </v:group>
              </w:pict>
            </mc:Fallback>
          </mc:AlternateContent>
        </w:r>
        <w:r w:rsidRPr="0039501E">
          <w:rPr>
            <w:color w:val="ADAEAD"/>
          </w:rPr>
          <w:fldChar w:fldCharType="begin"/>
        </w:r>
        <w:r w:rsidRPr="0039501E">
          <w:rPr>
            <w:color w:val="ADAEAD"/>
          </w:rPr>
          <w:instrText xml:space="preserve"> PAGE   \* MERGEFORMAT </w:instrText>
        </w:r>
        <w:r w:rsidRPr="0039501E">
          <w:rPr>
            <w:color w:val="ADAEAD"/>
          </w:rPr>
          <w:fldChar w:fldCharType="separate"/>
        </w:r>
        <w:r w:rsidR="00F4688E">
          <w:rPr>
            <w:noProof/>
            <w:color w:val="ADAEAD"/>
          </w:rPr>
          <w:t>1</w:t>
        </w:r>
        <w:r w:rsidRPr="0039501E">
          <w:rPr>
            <w:noProof/>
            <w:color w:val="ADAEAD"/>
          </w:rPr>
          <w:fldChar w:fldCharType="end"/>
        </w:r>
        <w:r>
          <w:rPr>
            <w:noProof/>
            <w:color w:val="ADAEAD"/>
          </w:rPr>
          <w:t xml:space="preserve"> | </w:t>
        </w:r>
        <w:r>
          <w:rPr>
            <w:noProof/>
            <w:color w:val="ADAEAD"/>
          </w:rPr>
          <w:fldChar w:fldCharType="begin"/>
        </w:r>
        <w:r>
          <w:rPr>
            <w:noProof/>
            <w:color w:val="ADAEAD"/>
          </w:rPr>
          <w:instrText xml:space="preserve"> NUMPAGES   \* MERGEFORMAT </w:instrText>
        </w:r>
        <w:r>
          <w:rPr>
            <w:noProof/>
            <w:color w:val="ADAEAD"/>
          </w:rPr>
          <w:fldChar w:fldCharType="separate"/>
        </w:r>
        <w:r w:rsidR="00F4688E">
          <w:rPr>
            <w:noProof/>
            <w:color w:val="ADAEAD"/>
          </w:rPr>
          <w:t>3</w:t>
        </w:r>
        <w:r>
          <w:rPr>
            <w:noProof/>
            <w:color w:val="ADAEAD"/>
          </w:rPr>
          <w:fldChar w:fldCharType="end"/>
        </w:r>
      </w:p>
    </w:sdtContent>
  </w:sdt>
  <w:p w:rsidR="00810109" w:rsidRDefault="008101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38" w:rsidRDefault="005B0938" w:rsidP="00E70649">
      <w:r>
        <w:separator/>
      </w:r>
    </w:p>
  </w:footnote>
  <w:footnote w:type="continuationSeparator" w:id="0">
    <w:p w:rsidR="005B0938" w:rsidRDefault="005B0938" w:rsidP="00E70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91" w:type="dxa"/>
      <w:tblInd w:w="-8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0000"/>
      <w:tblLook w:val="04A0" w:firstRow="1" w:lastRow="0" w:firstColumn="1" w:lastColumn="0" w:noHBand="0" w:noVBand="1"/>
    </w:tblPr>
    <w:tblGrid>
      <w:gridCol w:w="10591"/>
    </w:tblGrid>
    <w:tr w:rsidR="00D06D56" w:rsidTr="007B5421">
      <w:trPr>
        <w:trHeight w:val="567"/>
      </w:trPr>
      <w:tc>
        <w:tcPr>
          <w:tcW w:w="10591" w:type="dxa"/>
          <w:shd w:val="clear" w:color="auto" w:fill="FFFFFF" w:themeFill="background1"/>
          <w:vAlign w:val="center"/>
        </w:tcPr>
        <w:p w:rsidR="00D06D56" w:rsidRPr="00CD5B47" w:rsidRDefault="00CD5B47" w:rsidP="007B5421">
          <w:pPr>
            <w:tabs>
              <w:tab w:val="left" w:pos="9916"/>
            </w:tabs>
            <w:ind w:right="459"/>
            <w:jc w:val="right"/>
            <w:rPr>
              <w:color w:val="000000" w:themeColor="text1"/>
              <w:sz w:val="16"/>
              <w:szCs w:val="16"/>
            </w:rPr>
          </w:pPr>
          <w:r>
            <w:rPr>
              <w:noProof/>
              <w:color w:val="000000" w:themeColor="text1"/>
              <w:sz w:val="16"/>
              <w:szCs w:val="16"/>
              <w:lang w:val="nl-BE" w:eastAsia="nl-BE"/>
            </w:rPr>
            <w:drawing>
              <wp:inline distT="0" distB="0" distL="0" distR="0" wp14:anchorId="7F03D131" wp14:editId="7F03D132">
                <wp:extent cx="1180524" cy="4572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24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06D56" w:rsidRDefault="00D06D56" w:rsidP="00086716">
    <w:pPr>
      <w:tabs>
        <w:tab w:val="left" w:pos="3174"/>
      </w:tabs>
    </w:pPr>
  </w:p>
  <w:p w:rsidR="00D06D56" w:rsidRDefault="00D06D56" w:rsidP="00033F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56" w:rsidRDefault="00ED63EE" w:rsidP="003C573D">
    <w:pPr>
      <w:pStyle w:val="Header"/>
      <w:jc w:val="right"/>
    </w:pPr>
    <w:r>
      <w:rPr>
        <w:noProof/>
        <w:color w:val="000000" w:themeColor="text1"/>
        <w:sz w:val="16"/>
        <w:szCs w:val="16"/>
        <w:lang w:val="nl-BE" w:eastAsia="nl-BE"/>
      </w:rPr>
      <w:drawing>
        <wp:inline distT="0" distB="0" distL="0" distR="0" wp14:anchorId="7F03D135" wp14:editId="7F03D136">
          <wp:extent cx="1180524" cy="457200"/>
          <wp:effectExtent l="0" t="0" r="0" b="0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524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515A79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29A44D6"/>
    <w:lvl w:ilvl="0">
      <w:start w:val="1"/>
      <w:numFmt w:val="bullet"/>
      <w:pStyle w:val="ListBullet2"/>
      <w:lvlText w:val=""/>
      <w:lvlJc w:val="left"/>
      <w:pPr>
        <w:ind w:left="644" w:hanging="360"/>
      </w:pPr>
      <w:rPr>
        <w:rFonts w:ascii="Symbol" w:hAnsi="Symbol" w:hint="default"/>
        <w:color w:val="777877" w:themeColor="text2"/>
      </w:rPr>
    </w:lvl>
  </w:abstractNum>
  <w:abstractNum w:abstractNumId="2" w15:restartNumberingAfterBreak="0">
    <w:nsid w:val="FFFFFF89"/>
    <w:multiLevelType w:val="singleLevel"/>
    <w:tmpl w:val="D82E1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0F6F7E"/>
    <w:multiLevelType w:val="hybridMultilevel"/>
    <w:tmpl w:val="ECAE5E5A"/>
    <w:lvl w:ilvl="0" w:tplc="3992FD68">
      <w:start w:val="1"/>
      <w:numFmt w:val="bullet"/>
      <w:pStyle w:val="ListBullet2-BodyText"/>
      <w:lvlText w:val=""/>
      <w:lvlJc w:val="left"/>
      <w:pPr>
        <w:ind w:left="1800" w:hanging="360"/>
      </w:pPr>
      <w:rPr>
        <w:rFonts w:ascii="Symbol" w:hAnsi="Symbol" w:hint="default"/>
        <w:color w:val="777877" w:themeColor="text2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EE0BB6"/>
    <w:multiLevelType w:val="hybridMultilevel"/>
    <w:tmpl w:val="0950AECA"/>
    <w:lvl w:ilvl="0" w:tplc="EF12471E">
      <w:start w:val="1"/>
      <w:numFmt w:val="bullet"/>
      <w:pStyle w:val="ListBullet3"/>
      <w:lvlText w:val=""/>
      <w:lvlJc w:val="left"/>
      <w:pPr>
        <w:ind w:left="926" w:hanging="360"/>
      </w:pPr>
      <w:rPr>
        <w:rFonts w:ascii="Symbol" w:hAnsi="Symbol" w:hint="default"/>
        <w:color w:val="777877" w:themeColor="text2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14651668"/>
    <w:multiLevelType w:val="hybridMultilevel"/>
    <w:tmpl w:val="E8D6162C"/>
    <w:lvl w:ilvl="0" w:tplc="61CAE54A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7823" w:themeColor="accent1"/>
      </w:rPr>
    </w:lvl>
    <w:lvl w:ilvl="1" w:tplc="7A0C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E34"/>
    <w:multiLevelType w:val="multilevel"/>
    <w:tmpl w:val="26D653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115704"/>
    <w:multiLevelType w:val="hybridMultilevel"/>
    <w:tmpl w:val="EA9E3466"/>
    <w:lvl w:ilvl="0" w:tplc="024C7B1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E0013"/>
    <w:multiLevelType w:val="hybridMultilevel"/>
    <w:tmpl w:val="35FECC56"/>
    <w:lvl w:ilvl="0" w:tplc="91D89B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3B632" w:themeColor="accent5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7A1"/>
    <w:multiLevelType w:val="hybridMultilevel"/>
    <w:tmpl w:val="2E561166"/>
    <w:lvl w:ilvl="0" w:tplc="D570CAB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73B632" w:themeColor="accent5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915FC6"/>
    <w:multiLevelType w:val="hybridMultilevel"/>
    <w:tmpl w:val="856ADADC"/>
    <w:lvl w:ilvl="0" w:tplc="DF08FB0C">
      <w:start w:val="1"/>
      <w:numFmt w:val="decimal"/>
      <w:pStyle w:val="ListNumbering"/>
      <w:lvlText w:val="%1."/>
      <w:lvlJc w:val="left"/>
      <w:pPr>
        <w:ind w:left="360" w:hanging="360"/>
      </w:pPr>
      <w:rPr>
        <w:rFonts w:hint="default"/>
        <w:color w:val="E47823" w:themeColor="accen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8352A"/>
    <w:multiLevelType w:val="hybridMultilevel"/>
    <w:tmpl w:val="322AFC9C"/>
    <w:lvl w:ilvl="0" w:tplc="29B8EEA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15E3C"/>
    <w:multiLevelType w:val="hybridMultilevel"/>
    <w:tmpl w:val="DAFC8BD2"/>
    <w:lvl w:ilvl="0" w:tplc="9A3A3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47823" w:themeColor="accent1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96FDC"/>
    <w:multiLevelType w:val="multilevel"/>
    <w:tmpl w:val="D69C95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5C4115F"/>
    <w:multiLevelType w:val="hybridMultilevel"/>
    <w:tmpl w:val="2762235A"/>
    <w:lvl w:ilvl="0" w:tplc="4B1E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B632" w:themeColor="accent5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77611"/>
    <w:multiLevelType w:val="hybridMultilevel"/>
    <w:tmpl w:val="62EA2DCC"/>
    <w:lvl w:ilvl="0" w:tplc="4B1E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B632" w:themeColor="accent5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03D52"/>
    <w:multiLevelType w:val="hybridMultilevel"/>
    <w:tmpl w:val="79A07300"/>
    <w:lvl w:ilvl="0" w:tplc="024C7B1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FF0000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16"/>
  </w:num>
  <w:num w:numId="8">
    <w:abstractNumId w:val="7"/>
  </w:num>
  <w:num w:numId="9">
    <w:abstractNumId w:val="11"/>
  </w:num>
  <w:num w:numId="10">
    <w:abstractNumId w:val="13"/>
  </w:num>
  <w:num w:numId="11">
    <w:abstractNumId w:val="13"/>
  </w:num>
  <w:num w:numId="12">
    <w:abstractNumId w:val="13"/>
  </w:num>
  <w:num w:numId="13">
    <w:abstractNumId w:val="12"/>
    <w:lvlOverride w:ilvl="0">
      <w:startOverride w:val="1"/>
    </w:lvlOverride>
  </w:num>
  <w:num w:numId="14">
    <w:abstractNumId w:val="8"/>
  </w:num>
  <w:num w:numId="15">
    <w:abstractNumId w:val="9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4"/>
  </w:num>
  <w:num w:numId="21">
    <w:abstractNumId w:val="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85"/>
    <w:rsid w:val="0000775F"/>
    <w:rsid w:val="00010565"/>
    <w:rsid w:val="00022BC2"/>
    <w:rsid w:val="000250B1"/>
    <w:rsid w:val="00025565"/>
    <w:rsid w:val="0003168F"/>
    <w:rsid w:val="00033F7D"/>
    <w:rsid w:val="000402A7"/>
    <w:rsid w:val="000469EA"/>
    <w:rsid w:val="00070A32"/>
    <w:rsid w:val="00072BB4"/>
    <w:rsid w:val="00075C23"/>
    <w:rsid w:val="000805AB"/>
    <w:rsid w:val="00086716"/>
    <w:rsid w:val="00091122"/>
    <w:rsid w:val="000A4042"/>
    <w:rsid w:val="000B21BA"/>
    <w:rsid w:val="000B4718"/>
    <w:rsid w:val="000C1879"/>
    <w:rsid w:val="000C3169"/>
    <w:rsid w:val="000C40E9"/>
    <w:rsid w:val="000C6E9E"/>
    <w:rsid w:val="000E569C"/>
    <w:rsid w:val="000F0E99"/>
    <w:rsid w:val="000F5CF9"/>
    <w:rsid w:val="00104344"/>
    <w:rsid w:val="0011647B"/>
    <w:rsid w:val="00132B3F"/>
    <w:rsid w:val="0014142C"/>
    <w:rsid w:val="00144CA0"/>
    <w:rsid w:val="001526A2"/>
    <w:rsid w:val="00153B7E"/>
    <w:rsid w:val="00155B1F"/>
    <w:rsid w:val="00157269"/>
    <w:rsid w:val="001604A6"/>
    <w:rsid w:val="001620ED"/>
    <w:rsid w:val="00162476"/>
    <w:rsid w:val="00192209"/>
    <w:rsid w:val="001A2960"/>
    <w:rsid w:val="001A2A34"/>
    <w:rsid w:val="001A426E"/>
    <w:rsid w:val="001B0337"/>
    <w:rsid w:val="001B0448"/>
    <w:rsid w:val="001B3FDB"/>
    <w:rsid w:val="001B6D1C"/>
    <w:rsid w:val="001D115A"/>
    <w:rsid w:val="001D2D57"/>
    <w:rsid w:val="001D4634"/>
    <w:rsid w:val="001D5203"/>
    <w:rsid w:val="001D76E8"/>
    <w:rsid w:val="001E072D"/>
    <w:rsid w:val="001E2A02"/>
    <w:rsid w:val="001E7468"/>
    <w:rsid w:val="001F3139"/>
    <w:rsid w:val="001F7ABA"/>
    <w:rsid w:val="0020072C"/>
    <w:rsid w:val="00212EBE"/>
    <w:rsid w:val="00232D3B"/>
    <w:rsid w:val="002425FC"/>
    <w:rsid w:val="002446DC"/>
    <w:rsid w:val="00245FCD"/>
    <w:rsid w:val="00252CBC"/>
    <w:rsid w:val="00253F2D"/>
    <w:rsid w:val="00255DDE"/>
    <w:rsid w:val="002642A8"/>
    <w:rsid w:val="002800EA"/>
    <w:rsid w:val="0029065B"/>
    <w:rsid w:val="002A1D7C"/>
    <w:rsid w:val="002A3C60"/>
    <w:rsid w:val="002B0CB2"/>
    <w:rsid w:val="002B0D9A"/>
    <w:rsid w:val="002B1D54"/>
    <w:rsid w:val="002B5302"/>
    <w:rsid w:val="002B739B"/>
    <w:rsid w:val="002B74E3"/>
    <w:rsid w:val="002C7DE7"/>
    <w:rsid w:val="002E4569"/>
    <w:rsid w:val="002E7F4A"/>
    <w:rsid w:val="002F3AFD"/>
    <w:rsid w:val="00300A2B"/>
    <w:rsid w:val="003021FA"/>
    <w:rsid w:val="00324C92"/>
    <w:rsid w:val="00345E79"/>
    <w:rsid w:val="00347ADA"/>
    <w:rsid w:val="003519DA"/>
    <w:rsid w:val="00351AC0"/>
    <w:rsid w:val="003532B5"/>
    <w:rsid w:val="00355939"/>
    <w:rsid w:val="00360A68"/>
    <w:rsid w:val="00363E94"/>
    <w:rsid w:val="00370304"/>
    <w:rsid w:val="00372C2A"/>
    <w:rsid w:val="003814B0"/>
    <w:rsid w:val="0039501E"/>
    <w:rsid w:val="0039687B"/>
    <w:rsid w:val="003A3A58"/>
    <w:rsid w:val="003B2322"/>
    <w:rsid w:val="003C02FB"/>
    <w:rsid w:val="003C1750"/>
    <w:rsid w:val="003C573D"/>
    <w:rsid w:val="003D0996"/>
    <w:rsid w:val="003D5EDD"/>
    <w:rsid w:val="003E0266"/>
    <w:rsid w:val="004006FD"/>
    <w:rsid w:val="00406AA6"/>
    <w:rsid w:val="00411253"/>
    <w:rsid w:val="00411FFB"/>
    <w:rsid w:val="00420CDA"/>
    <w:rsid w:val="00430047"/>
    <w:rsid w:val="00432895"/>
    <w:rsid w:val="004332EA"/>
    <w:rsid w:val="004470F0"/>
    <w:rsid w:val="0045028F"/>
    <w:rsid w:val="004671D8"/>
    <w:rsid w:val="0047316B"/>
    <w:rsid w:val="00476347"/>
    <w:rsid w:val="00477F15"/>
    <w:rsid w:val="004A3E8F"/>
    <w:rsid w:val="004B12DC"/>
    <w:rsid w:val="004D099B"/>
    <w:rsid w:val="004D5971"/>
    <w:rsid w:val="004E04C4"/>
    <w:rsid w:val="004E1ADD"/>
    <w:rsid w:val="004E5962"/>
    <w:rsid w:val="004F405A"/>
    <w:rsid w:val="005005A3"/>
    <w:rsid w:val="005100C3"/>
    <w:rsid w:val="0052269F"/>
    <w:rsid w:val="00524862"/>
    <w:rsid w:val="00530A81"/>
    <w:rsid w:val="005321A5"/>
    <w:rsid w:val="0053676B"/>
    <w:rsid w:val="00536924"/>
    <w:rsid w:val="00537BD2"/>
    <w:rsid w:val="00543624"/>
    <w:rsid w:val="00575E58"/>
    <w:rsid w:val="00582539"/>
    <w:rsid w:val="00582DEC"/>
    <w:rsid w:val="00584137"/>
    <w:rsid w:val="005848BD"/>
    <w:rsid w:val="00595DB1"/>
    <w:rsid w:val="005A039B"/>
    <w:rsid w:val="005A472D"/>
    <w:rsid w:val="005A51E9"/>
    <w:rsid w:val="005B0938"/>
    <w:rsid w:val="005B0F52"/>
    <w:rsid w:val="005F4BD3"/>
    <w:rsid w:val="005F5191"/>
    <w:rsid w:val="00605241"/>
    <w:rsid w:val="0061464B"/>
    <w:rsid w:val="00615ED2"/>
    <w:rsid w:val="006221A4"/>
    <w:rsid w:val="00636D3E"/>
    <w:rsid w:val="00644889"/>
    <w:rsid w:val="00644AA4"/>
    <w:rsid w:val="006458AF"/>
    <w:rsid w:val="00667BFD"/>
    <w:rsid w:val="00675293"/>
    <w:rsid w:val="00675297"/>
    <w:rsid w:val="006800DE"/>
    <w:rsid w:val="00681691"/>
    <w:rsid w:val="00696F5A"/>
    <w:rsid w:val="006A5B3E"/>
    <w:rsid w:val="006B27BB"/>
    <w:rsid w:val="006C05D6"/>
    <w:rsid w:val="006E3685"/>
    <w:rsid w:val="006E744F"/>
    <w:rsid w:val="006F4488"/>
    <w:rsid w:val="006F6F20"/>
    <w:rsid w:val="006F7AF9"/>
    <w:rsid w:val="007059F9"/>
    <w:rsid w:val="007077CD"/>
    <w:rsid w:val="007428D1"/>
    <w:rsid w:val="00743B54"/>
    <w:rsid w:val="00760606"/>
    <w:rsid w:val="007775E5"/>
    <w:rsid w:val="00784386"/>
    <w:rsid w:val="007933EC"/>
    <w:rsid w:val="007B5421"/>
    <w:rsid w:val="007C0FF3"/>
    <w:rsid w:val="007C2ABB"/>
    <w:rsid w:val="007C2D14"/>
    <w:rsid w:val="007D0E40"/>
    <w:rsid w:val="007F1115"/>
    <w:rsid w:val="007F129F"/>
    <w:rsid w:val="00805DB1"/>
    <w:rsid w:val="008063EE"/>
    <w:rsid w:val="00810109"/>
    <w:rsid w:val="00814B2E"/>
    <w:rsid w:val="00821B13"/>
    <w:rsid w:val="008272F9"/>
    <w:rsid w:val="0083203E"/>
    <w:rsid w:val="008351CD"/>
    <w:rsid w:val="008376F8"/>
    <w:rsid w:val="008512EF"/>
    <w:rsid w:val="00853428"/>
    <w:rsid w:val="00856945"/>
    <w:rsid w:val="00875BC7"/>
    <w:rsid w:val="008903D3"/>
    <w:rsid w:val="008D121F"/>
    <w:rsid w:val="008D1AEE"/>
    <w:rsid w:val="008E370D"/>
    <w:rsid w:val="008E5BE1"/>
    <w:rsid w:val="008E69A1"/>
    <w:rsid w:val="008E75A3"/>
    <w:rsid w:val="00901340"/>
    <w:rsid w:val="00904167"/>
    <w:rsid w:val="009123D1"/>
    <w:rsid w:val="00917634"/>
    <w:rsid w:val="00920241"/>
    <w:rsid w:val="00934993"/>
    <w:rsid w:val="009519F1"/>
    <w:rsid w:val="0095359A"/>
    <w:rsid w:val="00957C8E"/>
    <w:rsid w:val="009619BD"/>
    <w:rsid w:val="0096739F"/>
    <w:rsid w:val="00977717"/>
    <w:rsid w:val="009876ED"/>
    <w:rsid w:val="00991562"/>
    <w:rsid w:val="0099676B"/>
    <w:rsid w:val="009A0567"/>
    <w:rsid w:val="009A3F47"/>
    <w:rsid w:val="009A5BFB"/>
    <w:rsid w:val="009A5EC7"/>
    <w:rsid w:val="009A65F2"/>
    <w:rsid w:val="009B0A57"/>
    <w:rsid w:val="009D1B1B"/>
    <w:rsid w:val="009E3A4F"/>
    <w:rsid w:val="009E4EAC"/>
    <w:rsid w:val="009E700E"/>
    <w:rsid w:val="009F6980"/>
    <w:rsid w:val="00A00523"/>
    <w:rsid w:val="00A0288A"/>
    <w:rsid w:val="00A11FBB"/>
    <w:rsid w:val="00A16367"/>
    <w:rsid w:val="00A21FE9"/>
    <w:rsid w:val="00A27F75"/>
    <w:rsid w:val="00A313C2"/>
    <w:rsid w:val="00A32BE0"/>
    <w:rsid w:val="00A36722"/>
    <w:rsid w:val="00A368F1"/>
    <w:rsid w:val="00A40593"/>
    <w:rsid w:val="00A54871"/>
    <w:rsid w:val="00A57115"/>
    <w:rsid w:val="00A576A3"/>
    <w:rsid w:val="00A57FBC"/>
    <w:rsid w:val="00A63108"/>
    <w:rsid w:val="00A65DC7"/>
    <w:rsid w:val="00A65FB1"/>
    <w:rsid w:val="00A66E57"/>
    <w:rsid w:val="00A73FB6"/>
    <w:rsid w:val="00A82F74"/>
    <w:rsid w:val="00A86566"/>
    <w:rsid w:val="00A9168C"/>
    <w:rsid w:val="00A92A30"/>
    <w:rsid w:val="00A96DAC"/>
    <w:rsid w:val="00AA5052"/>
    <w:rsid w:val="00AA681B"/>
    <w:rsid w:val="00AC6F9D"/>
    <w:rsid w:val="00AE1B41"/>
    <w:rsid w:val="00AE54B7"/>
    <w:rsid w:val="00AE6343"/>
    <w:rsid w:val="00AF0F45"/>
    <w:rsid w:val="00AF2778"/>
    <w:rsid w:val="00B01CED"/>
    <w:rsid w:val="00B05080"/>
    <w:rsid w:val="00B07615"/>
    <w:rsid w:val="00B139E8"/>
    <w:rsid w:val="00B22B8D"/>
    <w:rsid w:val="00B40860"/>
    <w:rsid w:val="00B453DF"/>
    <w:rsid w:val="00B4574B"/>
    <w:rsid w:val="00B45BCD"/>
    <w:rsid w:val="00B4752D"/>
    <w:rsid w:val="00B563D1"/>
    <w:rsid w:val="00B62A02"/>
    <w:rsid w:val="00B62DE7"/>
    <w:rsid w:val="00B71002"/>
    <w:rsid w:val="00B74447"/>
    <w:rsid w:val="00B822C2"/>
    <w:rsid w:val="00B82BB6"/>
    <w:rsid w:val="00B86BBC"/>
    <w:rsid w:val="00B92716"/>
    <w:rsid w:val="00B96C2F"/>
    <w:rsid w:val="00BA0223"/>
    <w:rsid w:val="00BA0FFE"/>
    <w:rsid w:val="00BA26E4"/>
    <w:rsid w:val="00BA6485"/>
    <w:rsid w:val="00BB52C1"/>
    <w:rsid w:val="00BC6451"/>
    <w:rsid w:val="00BC7392"/>
    <w:rsid w:val="00BD019C"/>
    <w:rsid w:val="00BD5573"/>
    <w:rsid w:val="00BD56B4"/>
    <w:rsid w:val="00BF2EE6"/>
    <w:rsid w:val="00BF60DB"/>
    <w:rsid w:val="00C10AC3"/>
    <w:rsid w:val="00C1434E"/>
    <w:rsid w:val="00C150DA"/>
    <w:rsid w:val="00C21A68"/>
    <w:rsid w:val="00C21FFE"/>
    <w:rsid w:val="00C264FA"/>
    <w:rsid w:val="00C56E09"/>
    <w:rsid w:val="00C62C9B"/>
    <w:rsid w:val="00C63B91"/>
    <w:rsid w:val="00C66830"/>
    <w:rsid w:val="00C7166E"/>
    <w:rsid w:val="00C80EEA"/>
    <w:rsid w:val="00C81AE4"/>
    <w:rsid w:val="00C90346"/>
    <w:rsid w:val="00C97724"/>
    <w:rsid w:val="00CA0D62"/>
    <w:rsid w:val="00CB372E"/>
    <w:rsid w:val="00CB3E50"/>
    <w:rsid w:val="00CC668C"/>
    <w:rsid w:val="00CC7B7B"/>
    <w:rsid w:val="00CD5B47"/>
    <w:rsid w:val="00CD7533"/>
    <w:rsid w:val="00CE0163"/>
    <w:rsid w:val="00CE14D0"/>
    <w:rsid w:val="00CE563A"/>
    <w:rsid w:val="00CF04A5"/>
    <w:rsid w:val="00CF3725"/>
    <w:rsid w:val="00D06D56"/>
    <w:rsid w:val="00D10794"/>
    <w:rsid w:val="00D130B2"/>
    <w:rsid w:val="00D17FDB"/>
    <w:rsid w:val="00D37C61"/>
    <w:rsid w:val="00D43221"/>
    <w:rsid w:val="00D5521D"/>
    <w:rsid w:val="00D57378"/>
    <w:rsid w:val="00D64736"/>
    <w:rsid w:val="00D64CE5"/>
    <w:rsid w:val="00D65251"/>
    <w:rsid w:val="00D66F21"/>
    <w:rsid w:val="00D70F77"/>
    <w:rsid w:val="00D73AB8"/>
    <w:rsid w:val="00D87EF9"/>
    <w:rsid w:val="00D90747"/>
    <w:rsid w:val="00D922C1"/>
    <w:rsid w:val="00DA3066"/>
    <w:rsid w:val="00DA45C7"/>
    <w:rsid w:val="00DB53C1"/>
    <w:rsid w:val="00DC4795"/>
    <w:rsid w:val="00DD2E33"/>
    <w:rsid w:val="00DD7D3A"/>
    <w:rsid w:val="00DE4D53"/>
    <w:rsid w:val="00DF1675"/>
    <w:rsid w:val="00DF7162"/>
    <w:rsid w:val="00E0500D"/>
    <w:rsid w:val="00E10445"/>
    <w:rsid w:val="00E14142"/>
    <w:rsid w:val="00E14266"/>
    <w:rsid w:val="00E15B10"/>
    <w:rsid w:val="00E21414"/>
    <w:rsid w:val="00E22CE2"/>
    <w:rsid w:val="00E27C8C"/>
    <w:rsid w:val="00E369EB"/>
    <w:rsid w:val="00E51D5F"/>
    <w:rsid w:val="00E53555"/>
    <w:rsid w:val="00E60C05"/>
    <w:rsid w:val="00E630F2"/>
    <w:rsid w:val="00E656A3"/>
    <w:rsid w:val="00E65738"/>
    <w:rsid w:val="00E6757F"/>
    <w:rsid w:val="00E70649"/>
    <w:rsid w:val="00E7092E"/>
    <w:rsid w:val="00E7244B"/>
    <w:rsid w:val="00E77D70"/>
    <w:rsid w:val="00E83EF7"/>
    <w:rsid w:val="00E90BFF"/>
    <w:rsid w:val="00E9795A"/>
    <w:rsid w:val="00EA469F"/>
    <w:rsid w:val="00EA4A29"/>
    <w:rsid w:val="00EA71A6"/>
    <w:rsid w:val="00EB471A"/>
    <w:rsid w:val="00EC3369"/>
    <w:rsid w:val="00EC4B68"/>
    <w:rsid w:val="00ED1B2E"/>
    <w:rsid w:val="00ED308D"/>
    <w:rsid w:val="00ED63EE"/>
    <w:rsid w:val="00EE01E8"/>
    <w:rsid w:val="00EE035F"/>
    <w:rsid w:val="00EE6CD3"/>
    <w:rsid w:val="00EF006E"/>
    <w:rsid w:val="00F105C6"/>
    <w:rsid w:val="00F10F81"/>
    <w:rsid w:val="00F14F08"/>
    <w:rsid w:val="00F23750"/>
    <w:rsid w:val="00F255E4"/>
    <w:rsid w:val="00F44C15"/>
    <w:rsid w:val="00F4688E"/>
    <w:rsid w:val="00F50671"/>
    <w:rsid w:val="00F52A8C"/>
    <w:rsid w:val="00F87506"/>
    <w:rsid w:val="00F92477"/>
    <w:rsid w:val="00F967CA"/>
    <w:rsid w:val="00F9685C"/>
    <w:rsid w:val="00FA4AFA"/>
    <w:rsid w:val="00FB4C15"/>
    <w:rsid w:val="00FB51E1"/>
    <w:rsid w:val="00FB5A78"/>
    <w:rsid w:val="00FC4A9D"/>
    <w:rsid w:val="00FD1831"/>
    <w:rsid w:val="00FD6E37"/>
    <w:rsid w:val="00FE1351"/>
    <w:rsid w:val="00FE536C"/>
    <w:rsid w:val="00FF0E00"/>
    <w:rsid w:val="00FF58C1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B46627-90ED-4435-ADDF-E715104B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67"/>
    <w:rPr>
      <w:color w:val="3B3C3B" w:themeColor="text2" w:themeShade="80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1E072D"/>
    <w:pPr>
      <w:keepNext/>
      <w:pageBreakBefore/>
      <w:numPr>
        <w:numId w:val="10"/>
      </w:numPr>
      <w:tabs>
        <w:tab w:val="left" w:pos="1134"/>
      </w:tabs>
      <w:spacing w:before="240" w:after="240"/>
      <w:ind w:left="1134" w:hanging="1134"/>
      <w:outlineLvl w:val="0"/>
    </w:pPr>
    <w:rPr>
      <w:b/>
      <w:bCs/>
      <w:color w:val="E47823" w:themeColor="accent1"/>
      <w:kern w:val="32"/>
      <w:sz w:val="26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904167"/>
    <w:pPr>
      <w:keepNext/>
      <w:numPr>
        <w:ilvl w:val="1"/>
        <w:numId w:val="10"/>
      </w:numPr>
      <w:tabs>
        <w:tab w:val="left" w:pos="1134"/>
      </w:tabs>
      <w:spacing w:before="480" w:after="240"/>
      <w:ind w:left="1134" w:hanging="1134"/>
      <w:outlineLvl w:val="1"/>
    </w:pPr>
    <w:rPr>
      <w:b/>
      <w:bCs/>
      <w:iCs/>
      <w:sz w:val="24"/>
    </w:rPr>
  </w:style>
  <w:style w:type="paragraph" w:styleId="Heading3">
    <w:name w:val="heading 3"/>
    <w:basedOn w:val="Normal"/>
    <w:next w:val="BodyText"/>
    <w:link w:val="Heading3Char"/>
    <w:autoRedefine/>
    <w:qFormat/>
    <w:rsid w:val="00904167"/>
    <w:pPr>
      <w:keepNext/>
      <w:numPr>
        <w:ilvl w:val="2"/>
        <w:numId w:val="10"/>
      </w:numPr>
      <w:tabs>
        <w:tab w:val="left" w:pos="1134"/>
      </w:tabs>
      <w:spacing w:before="480" w:after="240"/>
      <w:ind w:left="1134" w:hanging="1134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BodyText"/>
    <w:link w:val="Heading4Char"/>
    <w:autoRedefine/>
    <w:unhideWhenUsed/>
    <w:qFormat/>
    <w:rsid w:val="00904167"/>
    <w:pPr>
      <w:keepNext/>
      <w:numPr>
        <w:ilvl w:val="3"/>
        <w:numId w:val="10"/>
      </w:numPr>
      <w:tabs>
        <w:tab w:val="left" w:pos="1134"/>
      </w:tabs>
      <w:spacing w:before="480" w:after="240"/>
      <w:ind w:left="1134" w:hanging="1134"/>
      <w:outlineLvl w:val="3"/>
    </w:pPr>
    <w:rPr>
      <w:b/>
      <w:bCs/>
      <w:sz w:val="22"/>
      <w:szCs w:val="21"/>
    </w:rPr>
  </w:style>
  <w:style w:type="paragraph" w:styleId="Heading5">
    <w:name w:val="heading 5"/>
    <w:basedOn w:val="Normal"/>
    <w:next w:val="BodyText"/>
    <w:link w:val="Heading5Char"/>
    <w:autoRedefine/>
    <w:unhideWhenUsed/>
    <w:qFormat/>
    <w:rsid w:val="00904167"/>
    <w:pPr>
      <w:numPr>
        <w:ilvl w:val="4"/>
        <w:numId w:val="10"/>
      </w:numPr>
      <w:tabs>
        <w:tab w:val="left" w:pos="1134"/>
      </w:tabs>
      <w:spacing w:before="480" w:after="240"/>
      <w:ind w:left="1134" w:hanging="1134"/>
      <w:outlineLvl w:val="4"/>
    </w:pPr>
    <w:rPr>
      <w:b/>
      <w:bCs/>
      <w:iCs/>
      <w:sz w:val="22"/>
      <w:szCs w:val="21"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qFormat/>
    <w:rsid w:val="00904167"/>
    <w:pPr>
      <w:numPr>
        <w:ilvl w:val="5"/>
        <w:numId w:val="10"/>
      </w:numPr>
      <w:tabs>
        <w:tab w:val="left" w:pos="1134"/>
      </w:tabs>
      <w:spacing w:before="480" w:after="240"/>
      <w:ind w:left="1191" w:hanging="1191"/>
      <w:outlineLvl w:val="5"/>
    </w:pPr>
    <w:rPr>
      <w:b/>
      <w:bCs/>
      <w:sz w:val="22"/>
      <w:szCs w:val="21"/>
    </w:rPr>
  </w:style>
  <w:style w:type="paragraph" w:styleId="Heading7">
    <w:name w:val="heading 7"/>
    <w:basedOn w:val="Normal"/>
    <w:next w:val="BodyText"/>
    <w:link w:val="Heading7Char"/>
    <w:autoRedefine/>
    <w:uiPriority w:val="9"/>
    <w:unhideWhenUsed/>
    <w:qFormat/>
    <w:rsid w:val="00904167"/>
    <w:pPr>
      <w:numPr>
        <w:ilvl w:val="6"/>
        <w:numId w:val="10"/>
      </w:numPr>
      <w:tabs>
        <w:tab w:val="left" w:pos="1134"/>
      </w:tabs>
      <w:spacing w:before="480" w:after="240"/>
      <w:ind w:left="1474" w:hanging="1474"/>
      <w:outlineLvl w:val="6"/>
    </w:pPr>
    <w:rPr>
      <w:b/>
      <w:sz w:val="22"/>
      <w:szCs w:val="21"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qFormat/>
    <w:rsid w:val="00904167"/>
    <w:pPr>
      <w:numPr>
        <w:ilvl w:val="7"/>
        <w:numId w:val="10"/>
      </w:numPr>
      <w:tabs>
        <w:tab w:val="left" w:pos="1134"/>
      </w:tabs>
      <w:spacing w:before="480" w:after="240"/>
      <w:ind w:left="1134" w:hanging="1134"/>
      <w:outlineLvl w:val="7"/>
    </w:pPr>
    <w:rPr>
      <w:b/>
      <w:iCs/>
      <w:sz w:val="22"/>
      <w:szCs w:val="21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qFormat/>
    <w:rsid w:val="00904167"/>
    <w:pPr>
      <w:numPr>
        <w:ilvl w:val="8"/>
        <w:numId w:val="10"/>
      </w:numPr>
      <w:tabs>
        <w:tab w:val="left" w:pos="1134"/>
      </w:tabs>
      <w:spacing w:before="480" w:after="240"/>
      <w:ind w:left="1134" w:hanging="1134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E706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649"/>
    <w:rPr>
      <w:rFonts w:ascii="Verdana" w:hAnsi="Verdana"/>
      <w:sz w:val="17"/>
    </w:rPr>
  </w:style>
  <w:style w:type="paragraph" w:styleId="Footer">
    <w:name w:val="footer"/>
    <w:basedOn w:val="Normal"/>
    <w:link w:val="FooterChar"/>
    <w:uiPriority w:val="99"/>
    <w:unhideWhenUsed/>
    <w:rsid w:val="001A2960"/>
    <w:pPr>
      <w:tabs>
        <w:tab w:val="center" w:pos="5421"/>
        <w:tab w:val="right" w:pos="10666"/>
      </w:tabs>
    </w:pPr>
    <w:rPr>
      <w:rFonts w:cs="Arial"/>
      <w:b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A2960"/>
    <w:rPr>
      <w:rFonts w:cs="Arial"/>
      <w:b/>
      <w:color w:val="7F7F7F" w:themeColor="text1" w:themeTint="8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06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1"/>
    <w:rsid w:val="00537BD2"/>
  </w:style>
  <w:style w:type="character" w:customStyle="1" w:styleId="Heading1Char">
    <w:name w:val="Heading 1 Char"/>
    <w:basedOn w:val="DefaultParagraphFont"/>
    <w:link w:val="Heading1"/>
    <w:rsid w:val="001E072D"/>
    <w:rPr>
      <w:b/>
      <w:bCs/>
      <w:color w:val="E47823" w:themeColor="accent1"/>
      <w:kern w:val="32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6"/>
      </w:tabs>
      <w:spacing w:before="360" w:after="360"/>
      <w:ind w:left="709" w:hanging="709"/>
    </w:pPr>
    <w:rPr>
      <w:b/>
      <w:noProof/>
      <w:sz w:val="22"/>
    </w:rPr>
  </w:style>
  <w:style w:type="paragraph" w:styleId="BodyText">
    <w:name w:val="Body Text"/>
    <w:basedOn w:val="Normal"/>
    <w:link w:val="BodyTextChar"/>
    <w:rsid w:val="002800EA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EE035F"/>
    <w:rPr>
      <w:color w:val="3B3C3B" w:themeColor="text2" w:themeShade="80"/>
      <w:sz w:val="21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C63B91"/>
    <w:rPr>
      <w:rFonts w:ascii="Calibri" w:hAnsi="Calibri"/>
      <w:color w:val="752774" w:themeColor="accent3"/>
      <w:sz w:val="16"/>
      <w:u w:val="single"/>
    </w:rPr>
  </w:style>
  <w:style w:type="character" w:customStyle="1" w:styleId="Heading2Char">
    <w:name w:val="Heading 2 Char"/>
    <w:basedOn w:val="DefaultParagraphFont"/>
    <w:link w:val="Heading2"/>
    <w:rsid w:val="00904167"/>
    <w:rPr>
      <w:b/>
      <w:bCs/>
      <w:iCs/>
      <w:color w:val="3B3C3B" w:themeColor="text2" w:themeShade="80"/>
      <w:sz w:val="24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904167"/>
    <w:rPr>
      <w:b/>
      <w:bCs/>
      <w:color w:val="3B3C3B" w:themeColor="text2" w:themeShade="80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904167"/>
    <w:rPr>
      <w:b/>
      <w:bCs/>
      <w:color w:val="3B3C3B" w:themeColor="text2" w:themeShade="80"/>
      <w:sz w:val="22"/>
      <w:szCs w:val="21"/>
      <w:lang w:val="en-US"/>
    </w:rPr>
  </w:style>
  <w:style w:type="paragraph" w:styleId="ListBullet">
    <w:name w:val="List Bullet"/>
    <w:basedOn w:val="ListParagraph"/>
    <w:link w:val="ListBulletChar"/>
    <w:uiPriority w:val="1"/>
    <w:qFormat/>
    <w:rsid w:val="001E072D"/>
    <w:pPr>
      <w:numPr>
        <w:numId w:val="19"/>
      </w:numPr>
    </w:pPr>
  </w:style>
  <w:style w:type="paragraph" w:styleId="ListBullet2">
    <w:name w:val="List Bullet 2"/>
    <w:basedOn w:val="Normal"/>
    <w:uiPriority w:val="1"/>
    <w:qFormat/>
    <w:rsid w:val="0011647B"/>
    <w:pPr>
      <w:numPr>
        <w:numId w:val="3"/>
      </w:numPr>
      <w:ind w:left="851" w:hanging="425"/>
    </w:pPr>
    <w:rPr>
      <w:rFonts w:eastAsia="Times New Roman"/>
      <w:szCs w:val="24"/>
      <w:lang w:val="nl-BE" w:eastAsia="nl-BE"/>
    </w:rPr>
  </w:style>
  <w:style w:type="paragraph" w:styleId="ListBullet3">
    <w:name w:val="List Bullet 3"/>
    <w:basedOn w:val="Normal"/>
    <w:uiPriority w:val="1"/>
    <w:qFormat/>
    <w:rsid w:val="0011647B"/>
    <w:pPr>
      <w:numPr>
        <w:numId w:val="20"/>
      </w:numPr>
      <w:ind w:left="1276" w:hanging="425"/>
    </w:pPr>
    <w:rPr>
      <w:rFonts w:eastAsia="Times New Roman"/>
      <w:szCs w:val="21"/>
      <w:lang w:val="nl-BE" w:eastAsia="nl-BE"/>
    </w:rPr>
  </w:style>
  <w:style w:type="paragraph" w:customStyle="1" w:styleId="ListBullet-BodyText">
    <w:name w:val="List Bullet - Body Text"/>
    <w:basedOn w:val="ListBullet"/>
    <w:uiPriority w:val="1"/>
    <w:qFormat/>
    <w:rsid w:val="0011647B"/>
    <w:pPr>
      <w:spacing w:after="120" w:line="360" w:lineRule="auto"/>
    </w:pPr>
  </w:style>
  <w:style w:type="paragraph" w:customStyle="1" w:styleId="ListNumbering">
    <w:name w:val="List Numbering"/>
    <w:basedOn w:val="ListParagraph"/>
    <w:uiPriority w:val="1"/>
    <w:qFormat/>
    <w:rsid w:val="001E072D"/>
    <w:pPr>
      <w:numPr>
        <w:numId w:val="23"/>
      </w:numPr>
    </w:pPr>
  </w:style>
  <w:style w:type="paragraph" w:customStyle="1" w:styleId="DLWSubtitle">
    <w:name w:val="DLW Subtitle"/>
    <w:basedOn w:val="BodyText"/>
    <w:link w:val="DLWSubtitleChar"/>
    <w:autoRedefine/>
    <w:rsid w:val="00CF3725"/>
    <w:pPr>
      <w:keepNext/>
      <w:spacing w:before="240"/>
    </w:pPr>
    <w:rPr>
      <w:rFonts w:eastAsia="Times New Roman"/>
      <w:b/>
      <w:bCs/>
      <w:szCs w:val="24"/>
      <w:lang w:val="en-GB" w:eastAsia="nl-BE"/>
    </w:rPr>
  </w:style>
  <w:style w:type="character" w:customStyle="1" w:styleId="DLWSubtitleChar">
    <w:name w:val="DLW Subtitle Char"/>
    <w:basedOn w:val="BodyTextChar"/>
    <w:link w:val="DLWSubtitle"/>
    <w:rsid w:val="00CF3725"/>
    <w:rPr>
      <w:rFonts w:ascii="Verdana" w:eastAsia="Times New Roman" w:hAnsi="Verdana"/>
      <w:b/>
      <w:bCs/>
      <w:color w:val="3B3C3B" w:themeColor="text2" w:themeShade="80"/>
      <w:sz w:val="17"/>
      <w:szCs w:val="24"/>
      <w:lang w:val="en-GB" w:eastAsia="nl-BE"/>
    </w:rPr>
  </w:style>
  <w:style w:type="character" w:customStyle="1" w:styleId="ListBulletChar">
    <w:name w:val="List Bullet Char"/>
    <w:basedOn w:val="DefaultParagraphFont"/>
    <w:link w:val="ListBullet"/>
    <w:uiPriority w:val="1"/>
    <w:rsid w:val="001D76E8"/>
    <w:rPr>
      <w:color w:val="3B3C3B" w:themeColor="text2" w:themeShade="80"/>
      <w:sz w:val="21"/>
      <w:szCs w:val="22"/>
      <w:lang w:val="en-US"/>
    </w:rPr>
  </w:style>
  <w:style w:type="paragraph" w:customStyle="1" w:styleId="ListBullet3-Bodytext">
    <w:name w:val="List Bullet 3 - Body text"/>
    <w:basedOn w:val="ListBullet3"/>
    <w:uiPriority w:val="1"/>
    <w:rsid w:val="0011647B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904167"/>
    <w:rPr>
      <w:b/>
      <w:bCs/>
      <w:iCs/>
      <w:color w:val="3B3C3B" w:themeColor="text2" w:themeShade="80"/>
      <w:sz w:val="22"/>
      <w:szCs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04167"/>
    <w:rPr>
      <w:b/>
      <w:bCs/>
      <w:color w:val="3B3C3B" w:themeColor="text2" w:themeShade="80"/>
      <w:sz w:val="22"/>
      <w:szCs w:val="2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04167"/>
    <w:rPr>
      <w:b/>
      <w:color w:val="3B3C3B" w:themeColor="text2" w:themeShade="80"/>
      <w:sz w:val="22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04167"/>
    <w:rPr>
      <w:b/>
      <w:iCs/>
      <w:color w:val="3B3C3B" w:themeColor="text2" w:themeShade="80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04167"/>
    <w:rPr>
      <w:b/>
      <w:color w:val="3B3C3B" w:themeColor="text2" w:themeShade="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0"/>
      </w:tabs>
      <w:spacing w:before="240" w:after="120"/>
      <w:ind w:left="709" w:hanging="709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0"/>
      </w:tabs>
      <w:ind w:left="709" w:hanging="709"/>
    </w:pPr>
    <w:rPr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563A"/>
    <w:rPr>
      <w:color w:val="808080"/>
    </w:rPr>
  </w:style>
  <w:style w:type="paragraph" w:customStyle="1" w:styleId="Titlemaintitle">
    <w:name w:val="Title_main_title"/>
    <w:basedOn w:val="Normal"/>
    <w:next w:val="Titlesubtitle"/>
    <w:link w:val="TitlemaintitleChar"/>
    <w:autoRedefine/>
    <w:qFormat/>
    <w:rsid w:val="00904167"/>
    <w:pPr>
      <w:spacing w:line="288" w:lineRule="auto"/>
    </w:pPr>
    <w:rPr>
      <w:rFonts w:ascii="Century Gothic" w:hAnsi="Century Gothic" w:cs="Arial"/>
      <w:b/>
      <w:color w:val="595959" w:themeColor="text2" w:themeShade="BF"/>
      <w:sz w:val="40"/>
      <w:szCs w:val="44"/>
    </w:rPr>
  </w:style>
  <w:style w:type="paragraph" w:customStyle="1" w:styleId="Titlesubtitle">
    <w:name w:val="Title_subtitle"/>
    <w:basedOn w:val="Normal"/>
    <w:next w:val="Normal"/>
    <w:link w:val="TitlesubtitleChar"/>
    <w:autoRedefine/>
    <w:qFormat/>
    <w:rsid w:val="00904167"/>
    <w:pPr>
      <w:spacing w:line="288" w:lineRule="auto"/>
    </w:pPr>
    <w:rPr>
      <w:rFonts w:ascii="Century Gothic" w:hAnsi="Century Gothic"/>
      <w:b/>
      <w:color w:val="595959" w:themeColor="text2" w:themeShade="BF"/>
      <w:sz w:val="32"/>
      <w:szCs w:val="32"/>
    </w:rPr>
  </w:style>
  <w:style w:type="character" w:customStyle="1" w:styleId="TitlemaintitleChar">
    <w:name w:val="Title_main_title Char"/>
    <w:basedOn w:val="DefaultParagraphFont"/>
    <w:link w:val="Titlemaintitle"/>
    <w:rsid w:val="00904167"/>
    <w:rPr>
      <w:rFonts w:ascii="Century Gothic" w:hAnsi="Century Gothic" w:cs="Arial"/>
      <w:b/>
      <w:color w:val="595959" w:themeColor="text2" w:themeShade="BF"/>
      <w:sz w:val="40"/>
      <w:szCs w:val="44"/>
      <w:lang w:val="en-US"/>
    </w:rPr>
  </w:style>
  <w:style w:type="character" w:customStyle="1" w:styleId="TitlesubtitleChar">
    <w:name w:val="Title_subtitle Char"/>
    <w:basedOn w:val="DefaultParagraphFont"/>
    <w:link w:val="Titlesubtitle"/>
    <w:rsid w:val="00904167"/>
    <w:rPr>
      <w:rFonts w:ascii="Century Gothic" w:hAnsi="Century Gothic"/>
      <w:b/>
      <w:color w:val="595959" w:themeColor="text2" w:themeShade="BF"/>
      <w:sz w:val="32"/>
      <w:szCs w:val="32"/>
      <w:lang w:val="en-US"/>
    </w:rPr>
  </w:style>
  <w:style w:type="paragraph" w:customStyle="1" w:styleId="DLWSubtitle2">
    <w:name w:val="DLW Subtitle2"/>
    <w:basedOn w:val="DLWSubtitle"/>
    <w:next w:val="Normal"/>
    <w:autoRedefine/>
    <w:rsid w:val="005F4BD3"/>
    <w:pPr>
      <w:spacing w:after="80"/>
    </w:pPr>
    <w:rPr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A426E"/>
    <w:pPr>
      <w:spacing w:after="300"/>
      <w:contextualSpacing/>
    </w:pPr>
    <w:rPr>
      <w:rFonts w:ascii="Century Gothic" w:eastAsiaTheme="majorEastAsia" w:hAnsi="Century Gothic" w:cstheme="majorBidi"/>
      <w:b/>
      <w:color w:val="777877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26E"/>
    <w:rPr>
      <w:rFonts w:ascii="Century Gothic" w:eastAsiaTheme="majorEastAsia" w:hAnsi="Century Gothic" w:cstheme="majorBidi"/>
      <w:b/>
      <w:color w:val="777877" w:themeColor="text2"/>
      <w:spacing w:val="5"/>
      <w:kern w:val="28"/>
      <w:sz w:val="40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6E"/>
    <w:pPr>
      <w:numPr>
        <w:ilvl w:val="1"/>
      </w:numPr>
    </w:pPr>
    <w:rPr>
      <w:rFonts w:eastAsiaTheme="majorEastAsia" w:cstheme="majorBidi"/>
      <w:b/>
      <w:i/>
      <w:iCs/>
      <w:color w:val="777877" w:themeColor="text2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A426E"/>
    <w:rPr>
      <w:rFonts w:eastAsiaTheme="majorEastAsia" w:cstheme="majorBidi"/>
      <w:b/>
      <w:i/>
      <w:iCs/>
      <w:color w:val="777877" w:themeColor="text2"/>
      <w:spacing w:val="15"/>
      <w:sz w:val="36"/>
      <w:szCs w:val="36"/>
      <w:lang w:val="en-US"/>
    </w:rPr>
  </w:style>
  <w:style w:type="paragraph" w:customStyle="1" w:styleId="DateandVersion">
    <w:name w:val="Date and Version"/>
    <w:basedOn w:val="Normal"/>
    <w:autoRedefine/>
    <w:uiPriority w:val="2"/>
    <w:qFormat/>
    <w:rsid w:val="001E072D"/>
    <w:rPr>
      <w:color w:val="E47823" w:themeColor="accent1"/>
      <w:sz w:val="20"/>
      <w:szCs w:val="20"/>
    </w:rPr>
  </w:style>
  <w:style w:type="paragraph" w:customStyle="1" w:styleId="Heading">
    <w:name w:val="Heading"/>
    <w:basedOn w:val="Normal"/>
    <w:autoRedefine/>
    <w:qFormat/>
    <w:rsid w:val="001E072D"/>
    <w:rPr>
      <w:rFonts w:ascii="Century Gothic" w:hAnsi="Century Gothic"/>
      <w:b/>
      <w:bCs/>
      <w:color w:val="E47823" w:themeColor="accent1"/>
      <w:kern w:val="32"/>
      <w:sz w:val="26"/>
      <w:szCs w:val="24"/>
    </w:rPr>
  </w:style>
  <w:style w:type="paragraph" w:styleId="NoSpacing">
    <w:name w:val="No Spacing"/>
    <w:uiPriority w:val="1"/>
    <w:qFormat/>
    <w:rsid w:val="004F405A"/>
    <w:rPr>
      <w:color w:val="3B3C3B" w:themeColor="text2" w:themeShade="80"/>
      <w:sz w:val="24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A313C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072D"/>
    <w:rPr>
      <w:b/>
      <w:bCs/>
      <w:i/>
      <w:iCs/>
      <w:color w:val="E47823" w:themeColor="accent1"/>
    </w:rPr>
  </w:style>
  <w:style w:type="character" w:styleId="Strong">
    <w:name w:val="Strong"/>
    <w:basedOn w:val="DefaultParagraphFont"/>
    <w:uiPriority w:val="22"/>
    <w:qFormat/>
    <w:rsid w:val="00904167"/>
    <w:rPr>
      <w:b/>
      <w:bCs/>
      <w:color w:val="3B3C3B" w:themeColor="text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A313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13C2"/>
    <w:rPr>
      <w:i/>
      <w:iCs/>
      <w:color w:val="000000" w:themeColor="text1"/>
      <w:sz w:val="24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E072D"/>
    <w:pPr>
      <w:spacing w:before="200" w:after="280"/>
      <w:ind w:left="936" w:right="936"/>
    </w:pPr>
    <w:rPr>
      <w:b/>
      <w:bCs/>
      <w:i/>
      <w:iCs/>
      <w:color w:val="E478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2D"/>
    <w:rPr>
      <w:b/>
      <w:bCs/>
      <w:i/>
      <w:iCs/>
      <w:color w:val="E47823" w:themeColor="accent1"/>
      <w:sz w:val="21"/>
      <w:szCs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1E072D"/>
    <w:rPr>
      <w:smallCaps/>
      <w:color w:val="E47823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1E072D"/>
    <w:rPr>
      <w:b/>
      <w:bCs/>
      <w:smallCaps/>
      <w:color w:val="E478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405A"/>
    <w:rPr>
      <w:b/>
      <w:bCs/>
      <w:smallCaps/>
      <w:color w:val="777877" w:themeColor="text2"/>
      <w:spacing w:val="5"/>
    </w:rPr>
  </w:style>
  <w:style w:type="paragraph" w:styleId="ListParagraph">
    <w:name w:val="List Paragraph"/>
    <w:basedOn w:val="Normal"/>
    <w:uiPriority w:val="34"/>
    <w:qFormat/>
    <w:rsid w:val="00DC4795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153B7E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53B7E"/>
    <w:pPr>
      <w:ind w:left="708"/>
    </w:pPr>
  </w:style>
  <w:style w:type="character" w:styleId="SubtleEmphasis">
    <w:name w:val="Subtle Emphasis"/>
    <w:basedOn w:val="DefaultParagraphFont"/>
    <w:uiPriority w:val="19"/>
    <w:qFormat/>
    <w:rsid w:val="004F405A"/>
    <w:rPr>
      <w:i/>
      <w:iCs/>
      <w:color w:val="3B3C3B" w:themeColor="text2" w:themeShade="80"/>
    </w:rPr>
  </w:style>
  <w:style w:type="paragraph" w:customStyle="1" w:styleId="ListBullet2-BodyText">
    <w:name w:val="List Bullet 2 - Body Text"/>
    <w:basedOn w:val="ListBullet-BodyText"/>
    <w:uiPriority w:val="1"/>
    <w:qFormat/>
    <w:rsid w:val="0011647B"/>
    <w:pPr>
      <w:numPr>
        <w:numId w:val="21"/>
      </w:numPr>
      <w:ind w:left="851" w:hanging="425"/>
    </w:pPr>
  </w:style>
  <w:style w:type="paragraph" w:customStyle="1" w:styleId="ListNumbering-BodyText">
    <w:name w:val="List Numbering - Body Text"/>
    <w:basedOn w:val="ListNumbering"/>
    <w:autoRedefine/>
    <w:uiPriority w:val="1"/>
    <w:qFormat/>
    <w:rsid w:val="003D0996"/>
    <w:pPr>
      <w:spacing w:after="240"/>
      <w:ind w:left="425" w:hanging="425"/>
      <w:contextualSpacing w:val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7C"/>
    <w:rPr>
      <w:color w:val="3B3C3B" w:themeColor="text2" w:themeShade="8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A1D7C"/>
    <w:rPr>
      <w:vertAlign w:val="superscript"/>
    </w:rPr>
  </w:style>
  <w:style w:type="paragraph" w:customStyle="1" w:styleId="Footnote">
    <w:name w:val="Footnote"/>
    <w:basedOn w:val="FootnoteText"/>
    <w:uiPriority w:val="2"/>
    <w:qFormat/>
    <w:rsid w:val="002A1D7C"/>
    <w:rPr>
      <w:sz w:val="1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torrer\AppData\Roaming\Microsoft\Templates\wo_Coverpage_Template_DLW.dotx" TargetMode="External"/></Relationships>
</file>

<file path=word/theme/theme1.xml><?xml version="1.0" encoding="utf-8"?>
<a:theme xmlns:a="http://schemas.openxmlformats.org/drawingml/2006/main" name="Delaware Consulting">
  <a:themeElements>
    <a:clrScheme name="Delaware Consulting 1">
      <a:dk1>
        <a:sysClr val="windowText" lastClr="000000"/>
      </a:dk1>
      <a:lt1>
        <a:srgbClr val="FFFFFF"/>
      </a:lt1>
      <a:dk2>
        <a:srgbClr val="777877"/>
      </a:dk2>
      <a:lt2>
        <a:srgbClr val="FFFFFF"/>
      </a:lt2>
      <a:accent1>
        <a:srgbClr val="E47823"/>
      </a:accent1>
      <a:accent2>
        <a:srgbClr val="F6BC1C"/>
      </a:accent2>
      <a:accent3>
        <a:srgbClr val="752774"/>
      </a:accent3>
      <a:accent4>
        <a:srgbClr val="CD0920"/>
      </a:accent4>
      <a:accent5>
        <a:srgbClr val="73B632"/>
      </a:accent5>
      <a:accent6>
        <a:srgbClr val="008000"/>
      </a:accent6>
      <a:hlink>
        <a:srgbClr val="542378"/>
      </a:hlink>
      <a:folHlink>
        <a:srgbClr val="381750"/>
      </a:folHlink>
    </a:clrScheme>
    <a:fontScheme name="Delaware Consulting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Owner xmlns="5ba4dd48-6481-46b4-9d51-ea39fe679fad">
      <UserInfo>
        <DisplayName>Gabriels, Kelsey</DisplayName>
        <AccountId>989</AccountId>
        <AccountType/>
      </UserInfo>
    </Document_x0020_Owner>
    <Self_x0020_Service_x0020_Topic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Word</TermName>
          <TermId xmlns="http://schemas.microsoft.com/office/infopath/2007/PartnerControls">9283bd93-b9e4-41e8-8dcf-33badba0506b</TermId>
        </TermInfo>
        <TermInfo xmlns="http://schemas.microsoft.com/office/infopath/2007/PartnerControls">
          <TermName xmlns="http://schemas.microsoft.com/office/infopath/2007/PartnerControls">Digital Templates</TermName>
          <TermId xmlns="http://schemas.microsoft.com/office/infopath/2007/PartnerControls">13adcbf0-ad3a-4049-a337-3ec32d30b190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f57e46fa-3c29-417a-ac40-a63fd2bd2404</TermId>
        </TermInfo>
      </Terms>
    </Self_x0020_Service_x0020_TopicTaxHTField0>
    <Self_x0020_Service_x0020_Document_x0020_Type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Proposal/ Document</TermName>
          <TermId xmlns="http://schemas.microsoft.com/office/infopath/2007/PartnerControls">4bcbe2c3-c647-4f4f-91db-114cd8ac9f9c</TermId>
        </TermInfo>
      </Terms>
    </Self_x0020_Service_x0020_Document_x0020_TypeTaxHTField0>
    <TaxKeywordTaxHTField xmlns="5ba4dd48-6481-46b4-9d51-ea39fe679fad">
      <Terms xmlns="http://schemas.microsoft.com/office/infopath/2007/PartnerControls"/>
    </TaxKeywordTaxHTField>
    <TaxCatchAll xmlns="5ba4dd48-6481-46b4-9d51-ea39fe679fad">
      <Value>41</Value>
      <Value>43</Value>
      <Value>42</Value>
      <Value>522</Value>
      <Value>35</Value>
      <Value>34</Value>
      <Value>33</Value>
      <Value>32</Value>
      <Value>70</Value>
      <Value>521</Value>
      <Value>584</Value>
      <Value>19</Value>
      <Value>18</Value>
      <Value>7</Value>
      <Value>386</Value>
      <Value>526</Value>
      <Value>524</Value>
      <Value>5</Value>
      <Value>51</Value>
      <Value>44</Value>
      <Value>2</Value>
      <Value>48</Value>
      <Value>282</Value>
    </TaxCatchAll>
    <Document_x0020_Language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3fccba03-3a6f-4929-8b35-50306af7a904</TermId>
        </TermInfo>
      </Terms>
    </Document_x0020_LanguageTaxHTField0>
    <Entity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DAB</TermName>
          <TermId xmlns="http://schemas.microsoft.com/office/infopath/2007/PartnerControls">594ec1dd-5e58-4db9-a432-e378a6db4d9b</TermId>
        </TermInfo>
        <TermInfo xmlns="http://schemas.microsoft.com/office/infopath/2007/PartnerControls">
          <TermName xmlns="http://schemas.microsoft.com/office/infopath/2007/PartnerControls">DAF</TermName>
          <TermId xmlns="http://schemas.microsoft.com/office/infopath/2007/PartnerControls">8581a808-73d8-4937-8856-55fafe5793d4</TermId>
        </TermInfo>
        <TermInfo xmlns="http://schemas.microsoft.com/office/infopath/2007/PartnerControls">
          <TermName xmlns="http://schemas.microsoft.com/office/infopath/2007/PartnerControls">DAP</TermName>
          <TermId xmlns="http://schemas.microsoft.com/office/infopath/2007/PartnerControls">ebd800c8-9db7-4528-82b9-3964daf9162f</TermId>
        </TermInfo>
        <TermInfo xmlns="http://schemas.microsoft.com/office/infopath/2007/PartnerControls">
          <TermName xmlns="http://schemas.microsoft.com/office/infopath/2007/PartnerControls">DBE</TermName>
          <TermId xmlns="http://schemas.microsoft.com/office/infopath/2007/PartnerControls">3a3478c1-f6a1-47d2-bc6e-428739647d4a</TermId>
        </TermInfo>
        <TermInfo xmlns="http://schemas.microsoft.com/office/infopath/2007/PartnerControls">
          <TermName xmlns="http://schemas.microsoft.com/office/infopath/2007/PartnerControls">DCH</TermName>
          <TermId xmlns="http://schemas.microsoft.com/office/infopath/2007/PartnerControls">eb2bbade-8735-4003-b63b-5040ee812d99</TermId>
        </TermInfo>
        <TermInfo xmlns="http://schemas.microsoft.com/office/infopath/2007/PartnerControls">
          <TermName xmlns="http://schemas.microsoft.com/office/infopath/2007/PartnerControls">DCI</TermName>
          <TermId xmlns="http://schemas.microsoft.com/office/infopath/2007/PartnerControls">c4b24229-183a-4b08-a42b-58d1562fb954</TermId>
        </TermInfo>
        <TermInfo xmlns="http://schemas.microsoft.com/office/infopath/2007/PartnerControls">
          <TermName xmlns="http://schemas.microsoft.com/office/infopath/2007/PartnerControls">DCN</TermName>
          <TermId xmlns="http://schemas.microsoft.com/office/infopath/2007/PartnerControls">57aecf9f-9ccb-4371-bf20-6d6ffc3e8170</TermId>
        </TermInfo>
        <TermInfo xmlns="http://schemas.microsoft.com/office/infopath/2007/PartnerControls">
          <TermName xmlns="http://schemas.microsoft.com/office/infopath/2007/PartnerControls">DEX</TermName>
          <TermId xmlns="http://schemas.microsoft.com/office/infopath/2007/PartnerControls">b75ac6ed-c7ed-44b0-a06d-542193f56687</TermId>
        </TermInfo>
        <TermInfo xmlns="http://schemas.microsoft.com/office/infopath/2007/PartnerControls">
          <TermName xmlns="http://schemas.microsoft.com/office/infopath/2007/PartnerControls">DFN</TermName>
          <TermId xmlns="http://schemas.microsoft.com/office/infopath/2007/PartnerControls">c237f7cb-4c99-4003-bbb5-0d83e22d4d38</TermId>
        </TermInfo>
        <TermInfo xmlns="http://schemas.microsoft.com/office/infopath/2007/PartnerControls">
          <TermName xmlns="http://schemas.microsoft.com/office/infopath/2007/PartnerControls">DFO</TermName>
          <TermId xmlns="http://schemas.microsoft.com/office/infopath/2007/PartnerControls">dd924ffa-ed46-4dd8-b3ed-020902cd80f1</TermId>
        </TermInfo>
        <TermInfo xmlns="http://schemas.microsoft.com/office/infopath/2007/PartnerControls">
          <TermName xmlns="http://schemas.microsoft.com/office/infopath/2007/PartnerControls">DFR</TermName>
          <TermId xmlns="http://schemas.microsoft.com/office/infopath/2007/PartnerControls">c2796de8-c623-465f-bfd1-db84e91179dc</TermId>
        </TermInfo>
        <TermInfo xmlns="http://schemas.microsoft.com/office/infopath/2007/PartnerControls">
          <TermName xmlns="http://schemas.microsoft.com/office/infopath/2007/PartnerControls">DHA</TermName>
          <TermId xmlns="http://schemas.microsoft.com/office/infopath/2007/PartnerControls">e10814e0-18a9-49ab-938a-6be45900d7ec</TermId>
        </TermInfo>
        <TermInfo xmlns="http://schemas.microsoft.com/office/infopath/2007/PartnerControls">
          <TermName xmlns="http://schemas.microsoft.com/office/infopath/2007/PartnerControls">DIS</TermName>
          <TermId xmlns="http://schemas.microsoft.com/office/infopath/2007/PartnerControls">6e036c1f-d860-46e6-8501-69a4109d24e8</TermId>
        </TermInfo>
        <TermInfo xmlns="http://schemas.microsoft.com/office/infopath/2007/PartnerControls">
          <TermName xmlns="http://schemas.microsoft.com/office/infopath/2007/PartnerControls">DLU</TermName>
          <TermId xmlns="http://schemas.microsoft.com/office/infopath/2007/PartnerControls">0c498db6-c86f-4098-98ab-d0e1ea09d4da</TermId>
        </TermInfo>
        <TermInfo xmlns="http://schemas.microsoft.com/office/infopath/2007/PartnerControls">
          <TermName xmlns="http://schemas.microsoft.com/office/infopath/2007/PartnerControls">DNL</TermName>
          <TermId xmlns="http://schemas.microsoft.com/office/infopath/2007/PartnerControls">4b11eb4f-3c96-43aa-83fa-af1b05207ef8</TermId>
        </TermInfo>
        <TermInfo xmlns="http://schemas.microsoft.com/office/infopath/2007/PartnerControls">
          <TermName xmlns="http://schemas.microsoft.com/office/infopath/2007/PartnerControls">DPM</TermName>
          <TermId xmlns="http://schemas.microsoft.com/office/infopath/2007/PartnerControls">366be1ce-744c-4cd7-9eaa-ccac7485862c</TermId>
        </TermInfo>
        <TermInfo xmlns="http://schemas.microsoft.com/office/infopath/2007/PartnerControls">
          <TermName xmlns="http://schemas.microsoft.com/office/infopath/2007/PartnerControls">DUS</TermName>
          <TermId xmlns="http://schemas.microsoft.com/office/infopath/2007/PartnerControls">48fbeb40-985b-4991-9f86-ef10f76f2397</TermId>
        </TermInfo>
        <TermInfo xmlns="http://schemas.microsoft.com/office/infopath/2007/PartnerControls">
          <TermName xmlns="http://schemas.microsoft.com/office/infopath/2007/PartnerControls">GSI</TermName>
          <TermId xmlns="http://schemas.microsoft.com/office/infopath/2007/PartnerControls">7707f0dc-6a5f-4d37-ac4a-f651aa6f77a1</TermId>
        </TermInfo>
      </Terms>
    </Entity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elf Service Document" ma:contentTypeID="0x010100BD047C86AF2C134DA12E77037D0C65BB03009FF9A774057D3749ADE190E592EB8B60" ma:contentTypeVersion="7" ma:contentTypeDescription="Documents for self service" ma:contentTypeScope="" ma:versionID="8dd4fa59de1444dc0390fbfce7937f44">
  <xsd:schema xmlns:xsd="http://www.w3.org/2001/XMLSchema" xmlns:xs="http://www.w3.org/2001/XMLSchema" xmlns:p="http://schemas.microsoft.com/office/2006/metadata/properties" xmlns:ns2="5ba4dd48-6481-46b4-9d51-ea39fe679fad" xmlns:ns3="4ce3cffd-ea7b-4281-bd1d-2eb04aaab296" targetNamespace="http://schemas.microsoft.com/office/2006/metadata/properties" ma:root="true" ma:fieldsID="f06eb62ae84f463905b89f824f3f2195" ns2:_="" ns3:_="">
    <xsd:import namespace="5ba4dd48-6481-46b4-9d51-ea39fe679fad"/>
    <xsd:import namespace="4ce3cffd-ea7b-4281-bd1d-2eb04aaab296"/>
    <xsd:element name="properties">
      <xsd:complexType>
        <xsd:sequence>
          <xsd:element name="documentManagement">
            <xsd:complexType>
              <xsd:all>
                <xsd:element ref="ns2:Document_x0020_Owner" minOccurs="0"/>
                <xsd:element ref="ns2:TaxKeywordTaxHTField" minOccurs="0"/>
                <xsd:element ref="ns2:TaxCatchAll" minOccurs="0"/>
                <xsd:element ref="ns2:TaxCatchAllLabel" minOccurs="0"/>
                <xsd:element ref="ns2:Document_x0020_LanguageTaxHTField0" minOccurs="0"/>
                <xsd:element ref="ns2:EntityTaxHTField0" minOccurs="0"/>
                <xsd:element ref="ns3:Self_x0020_Service_x0020_Document_x0020_TypeTaxHTField0" minOccurs="0"/>
                <xsd:element ref="ns3:Self_x0020_Service_x0020_Topic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4dd48-6481-46b4-9d51-ea39fe679fad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2" nillable="true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3a914ec7-090d-4e71-834a-84ef2a4e47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2c9eae-f92d-4784-a9fc-50da6ee75c0d}" ma:internalName="TaxCatchAll" ma:showField="CatchAllData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2c9eae-f92d-4784-a9fc-50da6ee75c0d}" ma:internalName="TaxCatchAllLabel" ma:readOnly="true" ma:showField="CatchAllDataLabel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anguageTaxHTField0" ma:index="13" nillable="true" ma:taxonomy="true" ma:internalName="Document_x0020_LanguageTaxHTField0" ma:taxonomyFieldName="Document_x0020_Language" ma:displayName="Document Language" ma:default="" ma:fieldId="{30ef5bf6-cee3-4596-a850-5b4207cab2a2}" ma:sspId="3a914ec7-090d-4e71-834a-84ef2a4e479a" ma:termSetId="73e96386-9644-4ab7-bc62-8857486de8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tyTaxHTField0" ma:index="15" nillable="true" ma:taxonomy="true" ma:internalName="EntityTaxHTField0" ma:taxonomyFieldName="Entity" ma:displayName="Entity" ma:default="" ma:fieldId="{ea063cbb-5389-4cf3-890c-c868daaa0cdc}" ma:taxonomyMulti="true" ma:sspId="3a914ec7-090d-4e71-834a-84ef2a4e479a" ma:termSetId="3f0936d6-91d1-4690-864f-dacdebd1d7e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3cffd-ea7b-4281-bd1d-2eb04aaab296" elementFormDefault="qualified">
    <xsd:import namespace="http://schemas.microsoft.com/office/2006/documentManagement/types"/>
    <xsd:import namespace="http://schemas.microsoft.com/office/infopath/2007/PartnerControls"/>
    <xsd:element name="Self_x0020_Service_x0020_Document_x0020_TypeTaxHTField0" ma:index="17" nillable="true" ma:taxonomy="true" ma:internalName="Self_x0020_Service_x0020_Document_x0020_TypeTaxHTField0" ma:taxonomyFieldName="Self_x0020_Service_x0020_Document_x0020_Type" ma:displayName="Self Service Document Type" ma:default="" ma:fieldId="{bf4194b4-6836-4aa6-9d7e-025f5384bd80}" ma:sspId="3a914ec7-090d-4e71-834a-84ef2a4e479a" ma:termSetId="daac3e13-d817-4b55-a482-c7ab359954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lf_x0020_Service_x0020_TopicTaxHTField0" ma:index="19" nillable="true" ma:taxonomy="true" ma:internalName="Self_x0020_Service_x0020_TopicTaxHTField0" ma:taxonomyFieldName="Self_x0020_Service_x0020_Topic" ma:displayName="Self Service Topic" ma:default="" ma:fieldId="{ba1a0cca-3c32-4771-bfaf-3187b421022d}" ma:taxonomyMulti="true" ma:sspId="3a914ec7-090d-4e71-834a-84ef2a4e479a" ma:termSetId="13de33c5-67c4-46a4-8d86-137566c769f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a914ec7-090d-4e71-834a-84ef2a4e479a" ContentTypeId="0x010100BD047C86AF2C134DA12E77037D0C65BB03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C9058-335A-401F-BAF4-6A0FC13235C1}">
  <ds:schemaRefs>
    <ds:schemaRef ds:uri="http://schemas.microsoft.com/office/2006/metadata/properties"/>
    <ds:schemaRef ds:uri="5ba4dd48-6481-46b4-9d51-ea39fe679fad"/>
    <ds:schemaRef ds:uri="4ce3cffd-ea7b-4281-bd1d-2eb04aaab29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D7598-56A4-4027-A06F-3A1D77321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4dd48-6481-46b4-9d51-ea39fe679fad"/>
    <ds:schemaRef ds:uri="4ce3cffd-ea7b-4281-bd1d-2eb04aaab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BCBDF-6FF3-47B2-B11E-35F2A384AF6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EFADEE9-7161-4237-B532-B299583D56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F7DF3F-9ECD-4AA7-A2D6-9A5C5D96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wo_Coverpage_Template_DLW</Template>
  <TotalTime>1304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DLW_Word_Template_no_coverpage</vt:lpstr>
    </vt:vector>
  </TitlesOfParts>
  <Company>Delaware Consulting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DLW_Word_Template_no_coverpage</dc:title>
  <dc:subject/>
  <dc:creator>Vantorre, Robin</dc:creator>
  <cp:keywords/>
  <dc:description/>
  <cp:lastModifiedBy>Vantorre, Robin</cp:lastModifiedBy>
  <cp:revision>1</cp:revision>
  <cp:lastPrinted>2013-05-30T09:31:00Z</cp:lastPrinted>
  <dcterms:created xsi:type="dcterms:W3CDTF">2015-10-01T11:57:00Z</dcterms:created>
  <dcterms:modified xsi:type="dcterms:W3CDTF">2015-10-02T12:35:00Z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0x010100BD047C86AF2C134DA12E77037D0C65BB03009FF9A774057D3749ADE190E592EB8B60</vt:lpwstr>
  </property>
  <property fmtid="{D5CDD505-2E9C-101B-9397-08002B2CF9AE}" pid="3" name="TaxKeyword">
    <vt:lpwstr/>
  </property>
  <property fmtid="{D5CDD505-2E9C-101B-9397-08002B2CF9AE}" pid="4" name="Entity">
    <vt:lpwstr>41;#DAB|594ec1dd-5e58-4db9-a432-e378a6db4d9b;#42;#DAF|8581a808-73d8-4937-8856-55fafe5793d4;#282;#DAP|ebd800c8-9db7-4528-82b9-3964daf9162f;#2;#DBE|3a3478c1-f6a1-47d2-bc6e-428739647d4a;#33;#DCH|eb2bbade-8735-4003-b63b-5040ee812d99;#18;#DCI|c4b24229-183a-4b0</vt:lpwstr>
  </property>
  <property fmtid="{D5CDD505-2E9C-101B-9397-08002B2CF9AE}" pid="5" name="Self Service Document Type">
    <vt:lpwstr>584;#Proposal/ Document|4bcbe2c3-c647-4f4f-91db-114cd8ac9f9c</vt:lpwstr>
  </property>
  <property fmtid="{D5CDD505-2E9C-101B-9397-08002B2CF9AE}" pid="6" name="Self Service Topic">
    <vt:lpwstr>70;#Word|9283bd93-b9e4-41e8-8dcf-33badba0506b;#48;#Digital Templates|13adcbf0-ad3a-4049-a337-3ec32d30b190;#51;#Branding|f57e46fa-3c29-417a-ac40-a63fd2bd2404</vt:lpwstr>
  </property>
  <property fmtid="{D5CDD505-2E9C-101B-9397-08002B2CF9AE}" pid="7" name="Document Language">
    <vt:lpwstr>5;#English|3fccba03-3a6f-4929-8b35-50306af7a904</vt:lpwstr>
  </property>
</Properties>
</file>